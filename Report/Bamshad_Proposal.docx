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D1CEA" w14:textId="77777777" w:rsidR="00495FAF" w:rsidRDefault="00F2628A">
      <w:pPr>
        <w:pStyle w:val="Title"/>
      </w:pPr>
      <w:r>
        <w:t xml:space="preserve">All for one </w:t>
      </w:r>
      <w:proofErr w:type="spellStart"/>
      <w:r>
        <w:t>one</w:t>
      </w:r>
      <w:proofErr w:type="spellEnd"/>
      <w:r>
        <w:t xml:space="preserve"> for all</w:t>
      </w:r>
    </w:p>
    <w:p w14:paraId="6B2B0769" w14:textId="77777777" w:rsidR="00495FAF" w:rsidRDefault="00495FAF">
      <w:pPr>
        <w:pStyle w:val="Textbody"/>
      </w:pPr>
    </w:p>
    <w:p w14:paraId="6CC82F25" w14:textId="77777777" w:rsidR="00495FAF" w:rsidRDefault="00495FAF">
      <w:pPr>
        <w:pStyle w:val="Textbody"/>
      </w:pPr>
    </w:p>
    <w:p w14:paraId="56C57CC6" w14:textId="77777777" w:rsidR="00495FAF" w:rsidRDefault="00F2628A">
      <w:pPr>
        <w:pStyle w:val="Subtitle"/>
      </w:pPr>
      <w:r>
        <w:t>Student Name: Bamshad Shirmohammadi</w:t>
      </w:r>
    </w:p>
    <w:p w14:paraId="7150AC24" w14:textId="77777777" w:rsidR="00495FAF" w:rsidRDefault="00F2628A">
      <w:pPr>
        <w:pStyle w:val="Subtitle"/>
      </w:pPr>
      <w:r>
        <w:t xml:space="preserve">Supervisor: Professor </w:t>
      </w:r>
      <w:proofErr w:type="spellStart"/>
      <w:r>
        <w:t>Arend</w:t>
      </w:r>
      <w:proofErr w:type="spellEnd"/>
      <w:r>
        <w:t xml:space="preserve"> Hintze</w:t>
      </w:r>
    </w:p>
    <w:p w14:paraId="3EE8D6B7" w14:textId="77777777" w:rsidR="00495FAF" w:rsidRDefault="00495FAF">
      <w:pPr>
        <w:pStyle w:val="Textbody"/>
      </w:pPr>
    </w:p>
    <w:p w14:paraId="05820B37" w14:textId="77777777" w:rsidR="00495FAF" w:rsidRDefault="00495FAF">
      <w:pPr>
        <w:pStyle w:val="Textbody"/>
      </w:pPr>
    </w:p>
    <w:p w14:paraId="68F50390" w14:textId="77777777" w:rsidR="00495FAF" w:rsidRDefault="00495FAF">
      <w:pPr>
        <w:pStyle w:val="Textbody"/>
      </w:pPr>
    </w:p>
    <w:p w14:paraId="1A968933" w14:textId="77777777" w:rsidR="00495FAF" w:rsidRDefault="00F2628A">
      <w:pPr>
        <w:pStyle w:val="Textbody"/>
        <w:jc w:val="center"/>
      </w:pPr>
      <w:r>
        <w:t>Field of study: Micro data analysis with emphasis on Business Intelligence</w:t>
      </w:r>
    </w:p>
    <w:p w14:paraId="1C1A33DC" w14:textId="77777777" w:rsidR="00495FAF" w:rsidRDefault="00495FAF">
      <w:pPr>
        <w:pStyle w:val="Textbody"/>
      </w:pPr>
    </w:p>
    <w:p w14:paraId="34443997" w14:textId="77777777" w:rsidR="00495FAF" w:rsidRDefault="00F2628A">
      <w:pPr>
        <w:pStyle w:val="Textbody"/>
        <w:jc w:val="center"/>
      </w:pPr>
      <w:r>
        <w:t>Dalarna university</w:t>
      </w:r>
    </w:p>
    <w:p w14:paraId="38623850" w14:textId="77777777" w:rsidR="00495FAF" w:rsidRDefault="00495FAF">
      <w:pPr>
        <w:pStyle w:val="Textbody"/>
      </w:pPr>
    </w:p>
    <w:p w14:paraId="2B172277" w14:textId="77777777" w:rsidR="00495FAF" w:rsidRDefault="00495FAF">
      <w:pPr>
        <w:pStyle w:val="Textbody"/>
      </w:pPr>
    </w:p>
    <w:p w14:paraId="3191FB0F" w14:textId="77777777" w:rsidR="00495FAF" w:rsidRDefault="00495FAF">
      <w:pPr>
        <w:pStyle w:val="Textbody"/>
      </w:pPr>
    </w:p>
    <w:p w14:paraId="48594165" w14:textId="77777777" w:rsidR="00495FAF" w:rsidRDefault="00495FAF">
      <w:pPr>
        <w:pStyle w:val="Textbody"/>
      </w:pPr>
    </w:p>
    <w:p w14:paraId="232E9C74" w14:textId="77777777" w:rsidR="00495FAF" w:rsidRDefault="00495FAF">
      <w:pPr>
        <w:pStyle w:val="Textbody"/>
      </w:pPr>
    </w:p>
    <w:p w14:paraId="4E34E309" w14:textId="77777777" w:rsidR="00495FAF" w:rsidRDefault="00495FAF">
      <w:pPr>
        <w:pStyle w:val="Textbody"/>
      </w:pPr>
    </w:p>
    <w:p w14:paraId="5DF6A264" w14:textId="77777777" w:rsidR="00495FAF" w:rsidRDefault="00495FAF">
      <w:pPr>
        <w:pStyle w:val="Textbody"/>
      </w:pPr>
    </w:p>
    <w:p w14:paraId="59C0B32A" w14:textId="77777777" w:rsidR="00495FAF" w:rsidRDefault="00495FAF">
      <w:pPr>
        <w:pStyle w:val="Textbody"/>
      </w:pPr>
    </w:p>
    <w:p w14:paraId="50A62E1F" w14:textId="77777777" w:rsidR="00495FAF" w:rsidRDefault="00495FAF">
      <w:pPr>
        <w:pStyle w:val="Textbody"/>
      </w:pPr>
    </w:p>
    <w:p w14:paraId="12442944" w14:textId="77777777" w:rsidR="00495FAF" w:rsidRDefault="00495FAF">
      <w:pPr>
        <w:pStyle w:val="Textbody"/>
      </w:pPr>
    </w:p>
    <w:p w14:paraId="5BEFCC8D" w14:textId="77777777" w:rsidR="00495FAF" w:rsidRDefault="00495FAF">
      <w:pPr>
        <w:pStyle w:val="Textbody"/>
      </w:pPr>
    </w:p>
    <w:p w14:paraId="19871591" w14:textId="77777777" w:rsidR="00495FAF" w:rsidRDefault="00495FAF">
      <w:pPr>
        <w:pStyle w:val="Textbody"/>
      </w:pPr>
    </w:p>
    <w:p w14:paraId="6E531511" w14:textId="77777777" w:rsidR="00495FAF" w:rsidRDefault="00495FAF">
      <w:pPr>
        <w:pStyle w:val="Textbody"/>
      </w:pPr>
    </w:p>
    <w:p w14:paraId="045C32A1" w14:textId="77777777" w:rsidR="00495FAF" w:rsidRDefault="00495FAF">
      <w:pPr>
        <w:pStyle w:val="Textbody"/>
      </w:pPr>
    </w:p>
    <w:p w14:paraId="600EEAEE" w14:textId="77777777" w:rsidR="00495FAF" w:rsidRDefault="00495FAF">
      <w:pPr>
        <w:pStyle w:val="Textbody"/>
      </w:pPr>
    </w:p>
    <w:p w14:paraId="37579F40" w14:textId="77777777" w:rsidR="00495FAF" w:rsidRDefault="00495FAF">
      <w:pPr>
        <w:pStyle w:val="Textbody"/>
      </w:pPr>
    </w:p>
    <w:p w14:paraId="37853E94" w14:textId="77777777" w:rsidR="00495FAF" w:rsidRDefault="00495FAF">
      <w:pPr>
        <w:pStyle w:val="Textbody"/>
      </w:pPr>
    </w:p>
    <w:p w14:paraId="0DBE95ED" w14:textId="77777777" w:rsidR="00495FAF" w:rsidRDefault="00F2628A">
      <w:pPr>
        <w:pStyle w:val="Textbody"/>
      </w:pPr>
      <w:r>
        <w:rPr>
          <w:b/>
          <w:bCs/>
        </w:rPr>
        <w:lastRenderedPageBreak/>
        <w:t>Abstract:</w:t>
      </w:r>
    </w:p>
    <w:p w14:paraId="638A56A0" w14:textId="77777777" w:rsidR="00495FAF" w:rsidRDefault="00F2628A">
      <w:pPr>
        <w:pStyle w:val="Textbody"/>
      </w:pPr>
      <w:commentRangeStart w:id="0"/>
      <w:r>
        <w:t xml:space="preserve">Evolvement </w:t>
      </w:r>
      <w:commentRangeEnd w:id="0"/>
      <w:r w:rsidR="00830586">
        <w:rPr>
          <w:rStyle w:val="CommentReference"/>
          <w:rFonts w:cs="Mangal"/>
        </w:rPr>
        <w:commentReference w:id="0"/>
      </w:r>
      <w:r>
        <w:t xml:space="preserve">is the </w:t>
      </w:r>
      <w:commentRangeStart w:id="1"/>
      <w:r>
        <w:t xml:space="preserve">mystical </w:t>
      </w:r>
      <w:commentRangeEnd w:id="1"/>
      <w:r w:rsidR="00830586">
        <w:rPr>
          <w:rStyle w:val="CommentReference"/>
          <w:rFonts w:cs="Mangal"/>
        </w:rPr>
        <w:commentReference w:id="1"/>
      </w:r>
      <w:r>
        <w:t xml:space="preserve">characteristic of all creatures. </w:t>
      </w:r>
      <w:commentRangeStart w:id="2"/>
      <w:r>
        <w:t>A bird wants to fly higher, a tiger will live longer, if it run faster and the best robot is the one who serve us better</w:t>
      </w:r>
      <w:commentRangeEnd w:id="2"/>
      <w:r w:rsidR="00830586">
        <w:rPr>
          <w:rStyle w:val="CommentReference"/>
          <w:rFonts w:cs="Mangal"/>
        </w:rPr>
        <w:commentReference w:id="2"/>
      </w:r>
      <w:r>
        <w:t xml:space="preserve">. Yes, in the Artificial Intelligence we have the magic of evolvement and more interestingly we </w:t>
      </w:r>
      <w:proofErr w:type="spellStart"/>
      <w:r>
        <w:t>we</w:t>
      </w:r>
      <w:proofErr w:type="spellEnd"/>
      <w:r>
        <w:t xml:space="preserve"> can discuss the definition of concepts such as dominance and submissive behavior, sacrifice and team working. </w:t>
      </w:r>
      <w:commentRangeStart w:id="3"/>
      <w:r>
        <w:t>In this research we are going to check if the robots or agents through the process of evolvement will change their behavior (based on the situation) to go for all for one, one for all and average methods</w:t>
      </w:r>
      <w:commentRangeEnd w:id="3"/>
      <w:r w:rsidR="00830586">
        <w:rPr>
          <w:rStyle w:val="CommentReference"/>
          <w:rFonts w:cs="Mangal"/>
        </w:rPr>
        <w:commentReference w:id="3"/>
      </w:r>
      <w:r>
        <w:t xml:space="preserve">. </w:t>
      </w:r>
      <w:commentRangeStart w:id="4"/>
      <w:r>
        <w:t>All for one means the best genetic is the one which their worst member has the highest score among all the genes</w:t>
      </w:r>
      <w:commentRangeEnd w:id="4"/>
      <w:r w:rsidR="00830586">
        <w:rPr>
          <w:rStyle w:val="CommentReference"/>
          <w:rFonts w:cs="Mangal"/>
        </w:rPr>
        <w:commentReference w:id="4"/>
      </w:r>
      <w:r>
        <w:t xml:space="preserve">. One for all is the opposite and therefore, everyone should help to just one agent </w:t>
      </w:r>
      <w:proofErr w:type="gramStart"/>
      <w:r>
        <w:t>get</w:t>
      </w:r>
      <w:proofErr w:type="gramEnd"/>
      <w:r>
        <w:t xml:space="preserve"> a very high score and finally, average is between these two extreme approaches. </w:t>
      </w:r>
      <w:commentRangeStart w:id="5"/>
      <w:r>
        <w:t xml:space="preserve">In our world the agents are Markov brains and their task </w:t>
      </w:r>
      <w:proofErr w:type="gramStart"/>
      <w:r>
        <w:t>is</w:t>
      </w:r>
      <w:proofErr w:type="gramEnd"/>
      <w:r>
        <w:t xml:space="preserve"> to collect resources.        </w:t>
      </w:r>
      <w:commentRangeEnd w:id="5"/>
      <w:r w:rsidR="00830586">
        <w:rPr>
          <w:rStyle w:val="CommentReference"/>
          <w:rFonts w:cs="Mangal"/>
        </w:rPr>
        <w:commentReference w:id="5"/>
      </w:r>
    </w:p>
    <w:p w14:paraId="4D2A1470" w14:textId="77777777" w:rsidR="00495FAF" w:rsidRDefault="00495FAF">
      <w:pPr>
        <w:pStyle w:val="Textbody"/>
      </w:pPr>
    </w:p>
    <w:p w14:paraId="625EDE22" w14:textId="77777777" w:rsidR="00495FAF" w:rsidRDefault="00F2628A">
      <w:pPr>
        <w:pStyle w:val="ContentsHeading"/>
        <w:tabs>
          <w:tab w:val="right" w:leader="dot" w:pos="9360"/>
        </w:tabs>
      </w:pPr>
      <w:r>
        <w:rPr>
          <w:rFonts w:ascii="Liberation Serif" w:hAnsi="Liberation Serif"/>
          <w:b w:val="0"/>
          <w:bCs w:val="0"/>
          <w:sz w:val="24"/>
          <w:szCs w:val="24"/>
        </w:rPr>
        <w:fldChar w:fldCharType="begin"/>
      </w:r>
      <w:r>
        <w:instrText xml:space="preserve"> TOC \o "1-9" \u \l 1-9 \h </w:instrText>
      </w:r>
      <w:r>
        <w:rPr>
          <w:rFonts w:ascii="Liberation Serif" w:hAnsi="Liberation Serif"/>
          <w:b w:val="0"/>
          <w:bCs w:val="0"/>
          <w:sz w:val="24"/>
          <w:szCs w:val="24"/>
        </w:rPr>
        <w:fldChar w:fldCharType="separate"/>
      </w:r>
      <w:r>
        <w:t>Table of Contents</w:t>
      </w:r>
    </w:p>
    <w:p w14:paraId="6C7CA932" w14:textId="77777777" w:rsidR="00495FAF" w:rsidRDefault="00C32339">
      <w:pPr>
        <w:pStyle w:val="Contents1"/>
      </w:pPr>
      <w:hyperlink w:anchor="__RefHeading___Toc1298_74506550" w:history="1">
        <w:r w:rsidR="00F2628A">
          <w:t>Introduction</w:t>
        </w:r>
        <w:r w:rsidR="00F2628A">
          <w:tab/>
          <w:t>2</w:t>
        </w:r>
      </w:hyperlink>
    </w:p>
    <w:p w14:paraId="0573E41F" w14:textId="77777777" w:rsidR="00495FAF" w:rsidRDefault="00C32339">
      <w:pPr>
        <w:pStyle w:val="Contents1"/>
      </w:pPr>
      <w:hyperlink w:anchor="__RefHeading___Toc1300_74506550" w:history="1">
        <w:r w:rsidR="00F2628A">
          <w:t>Background and related work</w:t>
        </w:r>
        <w:r w:rsidR="00F2628A">
          <w:tab/>
          <w:t>2</w:t>
        </w:r>
      </w:hyperlink>
    </w:p>
    <w:p w14:paraId="4A031D9A" w14:textId="77777777" w:rsidR="00495FAF" w:rsidRDefault="00C32339">
      <w:pPr>
        <w:pStyle w:val="Contents1"/>
      </w:pPr>
      <w:hyperlink w:anchor="__RefHeading___Toc1641_2061819211" w:history="1">
        <w:r w:rsidR="00F2628A">
          <w:t>Method and implementation</w:t>
        </w:r>
        <w:r w:rsidR="00F2628A">
          <w:tab/>
          <w:t>2</w:t>
        </w:r>
      </w:hyperlink>
    </w:p>
    <w:p w14:paraId="74937A74" w14:textId="77777777" w:rsidR="00495FAF" w:rsidRDefault="00C32339">
      <w:pPr>
        <w:pStyle w:val="Contents2"/>
      </w:pPr>
      <w:hyperlink w:anchor="__RefHeading___Toc1643_2061819211" w:history="1">
        <w:r w:rsidR="00F2628A">
          <w:t>Components:</w:t>
        </w:r>
        <w:r w:rsidR="00F2628A">
          <w:tab/>
          <w:t>3</w:t>
        </w:r>
      </w:hyperlink>
    </w:p>
    <w:p w14:paraId="58CDA85A" w14:textId="77777777" w:rsidR="00495FAF" w:rsidRDefault="00C32339">
      <w:pPr>
        <w:pStyle w:val="Contents3"/>
      </w:pPr>
      <w:hyperlink w:anchor="__RefHeading___Toc1645_2061819211" w:history="1">
        <w:r w:rsidR="00F2628A">
          <w:t>1. Area</w:t>
        </w:r>
        <w:r w:rsidR="00F2628A">
          <w:tab/>
          <w:t>3</w:t>
        </w:r>
      </w:hyperlink>
    </w:p>
    <w:p w14:paraId="64C07A68" w14:textId="77777777" w:rsidR="00495FAF" w:rsidRDefault="00C32339">
      <w:pPr>
        <w:pStyle w:val="Contents3"/>
      </w:pPr>
      <w:hyperlink w:anchor="__RefHeading___Toc1647_2061819211" w:history="1">
        <w:r w:rsidR="00F2628A">
          <w:t>2. Agents</w:t>
        </w:r>
        <w:r w:rsidR="00F2628A">
          <w:tab/>
          <w:t>4</w:t>
        </w:r>
      </w:hyperlink>
    </w:p>
    <w:p w14:paraId="4724CF55" w14:textId="77777777" w:rsidR="00495FAF" w:rsidRDefault="00C32339">
      <w:pPr>
        <w:pStyle w:val="Contents3"/>
      </w:pPr>
      <w:hyperlink w:anchor="__RefHeading___Toc1649_2061819211" w:history="1">
        <w:r w:rsidR="00F2628A">
          <w:t>3. Evaluation</w:t>
        </w:r>
        <w:r w:rsidR="00F2628A">
          <w:tab/>
          <w:t>4</w:t>
        </w:r>
      </w:hyperlink>
    </w:p>
    <w:p w14:paraId="6A32CAC4" w14:textId="77777777" w:rsidR="00495FAF" w:rsidRDefault="00C32339">
      <w:pPr>
        <w:pStyle w:val="Contents2"/>
      </w:pPr>
      <w:hyperlink w:anchor="__RefHeading___Toc1291_74506550" w:history="1">
        <w:r w:rsidR="00F2628A">
          <w:t>One example</w:t>
        </w:r>
        <w:r w:rsidR="00F2628A">
          <w:tab/>
          <w:t>5</w:t>
        </w:r>
      </w:hyperlink>
    </w:p>
    <w:p w14:paraId="3999A7B5" w14:textId="77777777" w:rsidR="00495FAF" w:rsidRDefault="00C32339">
      <w:pPr>
        <w:pStyle w:val="Contents1"/>
      </w:pPr>
      <w:hyperlink w:anchor="__RefHeading___Toc1302_74506550" w:history="1">
        <w:r w:rsidR="00F2628A">
          <w:t>References</w:t>
        </w:r>
        <w:r w:rsidR="00F2628A">
          <w:tab/>
          <w:t>8</w:t>
        </w:r>
      </w:hyperlink>
    </w:p>
    <w:p w14:paraId="56C390D0" w14:textId="77777777" w:rsidR="00495FAF" w:rsidRDefault="00F2628A">
      <w:pPr>
        <w:pStyle w:val="Textbody"/>
      </w:pPr>
      <w:r>
        <w:fldChar w:fldCharType="end"/>
      </w:r>
    </w:p>
    <w:p w14:paraId="27974F09" w14:textId="77777777" w:rsidR="00495FAF" w:rsidRDefault="00F2628A">
      <w:pPr>
        <w:pStyle w:val="Heading1"/>
      </w:pPr>
      <w:bookmarkStart w:id="6" w:name="__RefHeading___Toc1298_74506550"/>
      <w:r>
        <w:t>Introduction</w:t>
      </w:r>
      <w:bookmarkEnd w:id="6"/>
    </w:p>
    <w:p w14:paraId="72BFCD14" w14:textId="77777777" w:rsidR="00495FAF" w:rsidRDefault="00495FAF">
      <w:pPr>
        <w:pStyle w:val="Textbody"/>
      </w:pPr>
    </w:p>
    <w:p w14:paraId="432B7D0A" w14:textId="77777777" w:rsidR="00495FAF" w:rsidRDefault="00F2628A">
      <w:pPr>
        <w:pStyle w:val="Textbody"/>
        <w:rPr>
          <w:b/>
          <w:bCs/>
        </w:rPr>
      </w:pPr>
      <w:r>
        <w:rPr>
          <w:b/>
          <w:bCs/>
        </w:rPr>
        <w:t>Research question:</w:t>
      </w:r>
    </w:p>
    <w:p w14:paraId="7668BD60" w14:textId="77777777" w:rsidR="00495FAF" w:rsidRDefault="00F2628A">
      <w:pPr>
        <w:pStyle w:val="Textbody"/>
      </w:pPr>
      <w:r>
        <w:t xml:space="preserve">Is it possible to find specific </w:t>
      </w:r>
      <w:commentRangeStart w:id="7"/>
      <w:r>
        <w:t xml:space="preserve">scenarios </w:t>
      </w:r>
      <w:commentRangeEnd w:id="7"/>
      <w:r w:rsidR="00830586">
        <w:rPr>
          <w:rStyle w:val="CommentReference"/>
          <w:rFonts w:cs="Mangal"/>
        </w:rPr>
        <w:commentReference w:id="7"/>
      </w:r>
      <w:r>
        <w:t xml:space="preserve">that force agents (which use Markov brain) to go for </w:t>
      </w:r>
      <w:proofErr w:type="gramStart"/>
      <w:r>
        <w:t>the  following</w:t>
      </w:r>
      <w:proofErr w:type="gramEnd"/>
      <w:r>
        <w:t xml:space="preserve"> approaches?</w:t>
      </w:r>
    </w:p>
    <w:p w14:paraId="2B35F66D" w14:textId="77777777" w:rsidR="00495FAF" w:rsidRDefault="00F2628A">
      <w:pPr>
        <w:pStyle w:val="Textbody"/>
      </w:pPr>
      <w:r>
        <w:t>a) All for one (Everyone should be fine): They should cooperate in a way that their lower score is still a good one. On the other words, the winner group is the one that has highest score among lowest scores of each genetic.</w:t>
      </w:r>
    </w:p>
    <w:p w14:paraId="503B7276" w14:textId="77777777" w:rsidR="00495FAF" w:rsidRDefault="00F2628A">
      <w:pPr>
        <w:pStyle w:val="Textbody"/>
      </w:pPr>
      <w:r>
        <w:t xml:space="preserve">b) One for all (We should have a </w:t>
      </w:r>
      <w:commentRangeStart w:id="8"/>
      <w:r>
        <w:t>legend</w:t>
      </w:r>
      <w:commentRangeEnd w:id="8"/>
      <w:r w:rsidR="00830586">
        <w:rPr>
          <w:rStyle w:val="CommentReference"/>
          <w:rFonts w:cs="Mangal"/>
        </w:rPr>
        <w:commentReference w:id="8"/>
      </w:r>
      <w:r>
        <w:t>): All of them works so one of them get a very high score</w:t>
      </w:r>
    </w:p>
    <w:p w14:paraId="13A301EB" w14:textId="77777777" w:rsidR="00495FAF" w:rsidRDefault="00F2628A">
      <w:pPr>
        <w:pStyle w:val="Textbody"/>
      </w:pPr>
      <w:r>
        <w:t>c) Average: They should have a good average score.</w:t>
      </w:r>
    </w:p>
    <w:p w14:paraId="6F8D612C" w14:textId="77777777" w:rsidR="00495FAF" w:rsidRDefault="00495FAF">
      <w:pPr>
        <w:pStyle w:val="Textbody"/>
      </w:pPr>
    </w:p>
    <w:p w14:paraId="1DD5B5CB" w14:textId="77777777" w:rsidR="00495FAF" w:rsidRDefault="00495FAF">
      <w:pPr>
        <w:pStyle w:val="Textbody"/>
      </w:pPr>
    </w:p>
    <w:p w14:paraId="2AABFA4C" w14:textId="77777777" w:rsidR="00495FAF" w:rsidRDefault="00F2628A">
      <w:pPr>
        <w:pStyle w:val="Heading1"/>
      </w:pPr>
      <w:bookmarkStart w:id="9" w:name="__RefHeading___Toc1300_74506550"/>
      <w:r>
        <w:lastRenderedPageBreak/>
        <w:t>Background and related work</w:t>
      </w:r>
      <w:bookmarkEnd w:id="9"/>
    </w:p>
    <w:p w14:paraId="22AE0F60" w14:textId="77777777" w:rsidR="00495FAF" w:rsidRDefault="00F2628A">
      <w:pPr>
        <w:pStyle w:val="Textbody"/>
      </w:pPr>
      <w:r>
        <w:t>1) All-for-one or One-for-all - how Differential Reward Schemes affect the Evolution of Cooperative Behavior</w:t>
      </w:r>
    </w:p>
    <w:p w14:paraId="0A90A095" w14:textId="77777777" w:rsidR="00495FAF" w:rsidRDefault="00F2628A">
      <w:pPr>
        <w:pStyle w:val="Textbody"/>
      </w:pPr>
      <w:r>
        <w:t>2)  Evolution of autonomous hierarchy formation and maintenance</w:t>
      </w:r>
    </w:p>
    <w:p w14:paraId="696D2B46" w14:textId="77777777" w:rsidR="00495FAF" w:rsidRDefault="00495FAF">
      <w:pPr>
        <w:pStyle w:val="Textbody"/>
      </w:pPr>
    </w:p>
    <w:p w14:paraId="1C2210A5" w14:textId="77777777" w:rsidR="00495FAF" w:rsidRDefault="00F2628A">
      <w:pPr>
        <w:pStyle w:val="Heading1"/>
      </w:pPr>
      <w:bookmarkStart w:id="10" w:name="__RefHeading___Toc1641_2061819211"/>
      <w:r>
        <w:t>Method and implementation</w:t>
      </w:r>
      <w:bookmarkEnd w:id="10"/>
    </w:p>
    <w:p w14:paraId="61E55937" w14:textId="77777777" w:rsidR="00495FAF" w:rsidRDefault="00F2628A">
      <w:pPr>
        <w:pStyle w:val="Textbody"/>
      </w:pPr>
      <w:r>
        <w:t>The whole process is explained in the following figure:</w:t>
      </w:r>
    </w:p>
    <w:p w14:paraId="369C7390" w14:textId="77777777" w:rsidR="00495FAF" w:rsidRDefault="00F2628A">
      <w:pPr>
        <w:pStyle w:val="Textbody"/>
      </w:pPr>
      <w:r>
        <w:rPr>
          <w:noProof/>
        </w:rPr>
        <mc:AlternateContent>
          <mc:Choice Requires="wps">
            <w:drawing>
              <wp:anchor distT="0" distB="0" distL="114300" distR="114300" simplePos="0" relativeHeight="251658240" behindDoc="0" locked="0" layoutInCell="1" allowOverlap="1" wp14:anchorId="59B09F69" wp14:editId="67E067AB">
                <wp:simplePos x="0" y="0"/>
                <wp:positionH relativeFrom="column">
                  <wp:posOffset>36758</wp:posOffset>
                </wp:positionH>
                <wp:positionV relativeFrom="paragraph">
                  <wp:posOffset>135331</wp:posOffset>
                </wp:positionV>
                <wp:extent cx="1076321" cy="962021"/>
                <wp:effectExtent l="0" t="0" r="9529" b="9529"/>
                <wp:wrapNone/>
                <wp:docPr id="1" name="Shape1"/>
                <wp:cNvGraphicFramePr/>
                <a:graphic xmlns:a="http://schemas.openxmlformats.org/drawingml/2006/main">
                  <a:graphicData uri="http://schemas.microsoft.com/office/word/2010/wordprocessingShape">
                    <wps:wsp>
                      <wps:cNvSpPr/>
                      <wps:spPr>
                        <a:xfrm>
                          <a:off x="0" y="0"/>
                          <a:ext cx="1076321" cy="962021"/>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75135743" w14:textId="77777777" w:rsidR="00495FAF" w:rsidRDefault="00F2628A">
                            <w:r>
                              <w:t>1. Creating the</w:t>
                            </w:r>
                          </w:p>
                          <w:p w14:paraId="0207AD7D" w14:textId="77777777" w:rsidR="00495FAF" w:rsidRDefault="00F2628A">
                            <w:r>
                              <w:t>area</w:t>
                            </w:r>
                          </w:p>
                        </w:txbxContent>
                      </wps:txbx>
                      <wps:bodyPr vert="horz" wrap="none" lIns="0" tIns="0" rIns="0" bIns="0" anchor="ctr" anchorCtr="0" compatLnSpc="0">
                        <a:noAutofit/>
                      </wps:bodyPr>
                    </wps:wsp>
                  </a:graphicData>
                </a:graphic>
              </wp:anchor>
            </w:drawing>
          </mc:Choice>
          <mc:Fallback>
            <w:pict>
              <v:shape id="Shape1" o:spid="_x0000_s1026" style="position:absolute;margin-left:2.9pt;margin-top:10.65pt;width:84.75pt;height:75.75pt;z-index:251658240;visibility:visible;mso-wrap-style:none;mso-wrap-distance-left:9pt;mso-wrap-distance-top:0;mso-wrap-distance-right:9pt;mso-wrap-distance-bottom:0;mso-position-horizontal:absolute;mso-position-horizontal-relative:text;mso-position-vertical:absolute;mso-position-vertical-relative:text;v-text-anchor:middle" coordsize="1076321,96202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" adj="-11796480,,5400" path="m160337,at,,320674,320674,160337,,,160337l,801684at,641347,320674,962021,,801684,160337,962021l915984,962021at755647,641347,1076321,962021,915984,962021,1076321,801684l1076321,160337at755647,,1076321,320674,1076321,160337,915984,l160337,xe" fillcolor="#729fcf" strokecolor="#3465a4" strokeweight=".35281mm">
                <v:stroke joinstyle="miter"/>
                <v:formulas/>
                <v:path arrowok="t" o:connecttype="custom" o:connectlocs="538161,0;1076321,481011;538161,962021;0,481011" o:connectangles="270,0,90,180" textboxrect="46963,46963,1029358,915058"/>
                <v:textbox inset="0,0,0,0">
                  <w:txbxContent>
                    <w:p w:rsidR="00495FAF" w:rsidRDefault="00F2628A">
                      <w:r>
                        <w:t>1. Creating the</w:t>
                      </w:r>
                    </w:p>
                    <w:p w:rsidR="00495FAF" w:rsidRDefault="00F2628A">
                      <w:r>
                        <w:t>area</w:t>
                      </w:r>
                    </w:p>
                  </w:txbxContent>
                </v:textbox>
              </v:shape>
            </w:pict>
          </mc:Fallback>
        </mc:AlternateContent>
      </w:r>
      <w:r>
        <w:rPr>
          <w:noProof/>
        </w:rPr>
        <mc:AlternateContent>
          <mc:Choice Requires="wps">
            <w:drawing>
              <wp:anchor distT="0" distB="0" distL="114300" distR="114300" simplePos="0" relativeHeight="2" behindDoc="0" locked="0" layoutInCell="1" allowOverlap="1" wp14:anchorId="26F5F3DF" wp14:editId="4499894E">
                <wp:simplePos x="0" y="0"/>
                <wp:positionH relativeFrom="column">
                  <wp:posOffset>1580083</wp:posOffset>
                </wp:positionH>
                <wp:positionV relativeFrom="paragraph">
                  <wp:posOffset>163769</wp:posOffset>
                </wp:positionV>
                <wp:extent cx="1238253" cy="895353"/>
                <wp:effectExtent l="0" t="0" r="19047" b="19047"/>
                <wp:wrapNone/>
                <wp:docPr id="2" name="Shape3"/>
                <wp:cNvGraphicFramePr/>
                <a:graphic xmlns:a="http://schemas.openxmlformats.org/drawingml/2006/main">
                  <a:graphicData uri="http://schemas.microsoft.com/office/word/2010/wordprocessingShape">
                    <wps:wsp>
                      <wps:cNvSpPr/>
                      <wps:spPr>
                        <a:xfrm>
                          <a:off x="0" y="0"/>
                          <a:ext cx="1238253" cy="895353"/>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75ECDE4A" w14:textId="77777777" w:rsidR="00495FAF" w:rsidRDefault="00F2628A">
                            <w:r>
                              <w:t>2. Adding the</w:t>
                            </w:r>
                          </w:p>
                          <w:p w14:paraId="1B18C5C8" w14:textId="77777777" w:rsidR="00495FAF" w:rsidRDefault="00F2628A">
                            <w:r>
                              <w:t>Agents and</w:t>
                            </w:r>
                          </w:p>
                          <w:p w14:paraId="206837BD" w14:textId="77777777" w:rsidR="00495FAF" w:rsidRDefault="00F2628A">
                            <w:r>
                              <w:t>Making evaluation</w:t>
                            </w:r>
                          </w:p>
                          <w:p w14:paraId="592F1C55" w14:textId="77777777" w:rsidR="00495FAF" w:rsidRDefault="00F2628A">
                            <w:r>
                              <w:t>process</w:t>
                            </w:r>
                          </w:p>
                        </w:txbxContent>
                      </wps:txbx>
                      <wps:bodyPr vert="horz" wrap="none" lIns="0" tIns="0" rIns="0" bIns="0" anchor="ctr" anchorCtr="0" compatLnSpc="0">
                        <a:noAutofit/>
                      </wps:bodyPr>
                    </wps:wsp>
                  </a:graphicData>
                </a:graphic>
              </wp:anchor>
            </w:drawing>
          </mc:Choice>
          <mc:Fallback>
            <w:pict>
              <v:shape id="Shape3" o:spid="_x0000_s1027" style="position:absolute;margin-left:124.4pt;margin-top:12.9pt;width:97.5pt;height:70.5pt;z-index:2;visibility:visible;mso-wrap-style:none;mso-wrap-distance-left:9pt;mso-wrap-distance-top:0;mso-wrap-distance-right:9pt;mso-wrap-distance-bottom:0;mso-position-horizontal:absolute;mso-position-horizontal-relative:text;mso-position-vertical:absolute;mso-position-vertical-relative:text;v-text-anchor:middle" coordsize="1238253,8953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" adj="-11796480,,5400" path="m149226,at,,298452,298452,149226,,,149226l,746128at,596902,298452,895354,,746128,149226,895354l1089027,895353at939801,596901,1238253,895353,1089027,895353,1238253,746127l1238253,149226at939801,,1238253,298452,1238253,149226,1089027,l149226,xe" fillcolor="#729fcf" strokecolor="#3465a4" strokeweight=".35281mm">
                <v:stroke joinstyle="miter"/>
                <v:formulas/>
                <v:path arrowok="t" o:connecttype="custom" o:connectlocs="619127,0;1238253,447677;619127,895353;0,447677" o:connectangles="270,0,90,180" textboxrect="43708,43708,1194545,851645"/>
                <v:textbox inset="0,0,0,0">
                  <w:txbxContent>
                    <w:p w:rsidR="00495FAF" w:rsidRDefault="00F2628A">
                      <w:r>
                        <w:t>2. Adding the</w:t>
                      </w:r>
                    </w:p>
                    <w:p w:rsidR="00495FAF" w:rsidRDefault="00F2628A">
                      <w:r>
                        <w:t>Agents and</w:t>
                      </w:r>
                    </w:p>
                    <w:p w:rsidR="00495FAF" w:rsidRDefault="00F2628A">
                      <w:r>
                        <w:t>Making evaluation</w:t>
                      </w:r>
                    </w:p>
                    <w:p w:rsidR="00495FAF" w:rsidRDefault="00F2628A">
                      <w:r>
                        <w:t>process</w:t>
                      </w:r>
                    </w:p>
                  </w:txbxContent>
                </v:textbox>
              </v:shape>
            </w:pict>
          </mc:Fallback>
        </mc:AlternateContent>
      </w:r>
      <w:r>
        <w:rPr>
          <w:noProof/>
        </w:rPr>
        <mc:AlternateContent>
          <mc:Choice Requires="wps">
            <w:drawing>
              <wp:anchor distT="0" distB="0" distL="114300" distR="114300" simplePos="0" relativeHeight="4" behindDoc="0" locked="0" layoutInCell="1" allowOverlap="1" wp14:anchorId="51354043" wp14:editId="02EF3CC2">
                <wp:simplePos x="0" y="0"/>
                <wp:positionH relativeFrom="column">
                  <wp:posOffset>3265962</wp:posOffset>
                </wp:positionH>
                <wp:positionV relativeFrom="paragraph">
                  <wp:posOffset>173553</wp:posOffset>
                </wp:positionV>
                <wp:extent cx="1200150" cy="942975"/>
                <wp:effectExtent l="0" t="0" r="19050" b="28575"/>
                <wp:wrapNone/>
                <wp:docPr id="3" name="Shape5"/>
                <wp:cNvGraphicFramePr/>
                <a:graphic xmlns:a="http://schemas.openxmlformats.org/drawingml/2006/main">
                  <a:graphicData uri="http://schemas.microsoft.com/office/word/2010/wordprocessingShape">
                    <wps:wsp>
                      <wps:cNvSpPr/>
                      <wps:spPr>
                        <a:xfrm>
                          <a:off x="0" y="0"/>
                          <a:ext cx="1200150" cy="942975"/>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75886EA9" w14:textId="77777777" w:rsidR="00495FAF" w:rsidRDefault="00F2628A">
                            <w:r>
                              <w:t>3. Running the</w:t>
                            </w:r>
                          </w:p>
                          <w:p w14:paraId="0E0A52E4" w14:textId="77777777" w:rsidR="00495FAF" w:rsidRDefault="00F2628A">
                            <w:r>
                              <w:t>Experiments</w:t>
                            </w:r>
                          </w:p>
                        </w:txbxContent>
                      </wps:txbx>
                      <wps:bodyPr vert="horz" wrap="none" lIns="0" tIns="0" rIns="0" bIns="0" anchor="ctr" anchorCtr="0" compatLnSpc="0">
                        <a:noAutofit/>
                      </wps:bodyPr>
                    </wps:wsp>
                  </a:graphicData>
                </a:graphic>
              </wp:anchor>
            </w:drawing>
          </mc:Choice>
          <mc:Fallback>
            <w:pict>
              <v:shape id="Shape5" o:spid="_x0000_s1028" style="position:absolute;margin-left:257.15pt;margin-top:13.65pt;width:94.5pt;height:74.25pt;z-index:4;visibility:visible;mso-wrap-style:none;mso-wrap-distance-left:9pt;mso-wrap-distance-top:0;mso-wrap-distance-right:9pt;mso-wrap-distance-bottom:0;mso-position-horizontal:absolute;mso-position-horizontal-relative:text;mso-position-vertical:absolute;mso-position-vertical-relative:text;v-text-anchor:middle" coordsize="1200150,942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" adj="-11796480,,5400" path="m157163,at,,314326,314326,157163,,,157163l,785812at,628649,314326,942975,,785812,157163,942975l1042987,942975at885824,628649,1200150,942975,1042987,942975,1200150,785812l1200150,157163at885824,,1200150,314326,1200150,157163,1042987,l157163,xe" fillcolor="#729fcf" strokecolor="#3465a4" strokeweight=".35281mm">
                <v:stroke joinstyle="miter"/>
                <v:formulas/>
                <v:path arrowok="t" o:connecttype="custom" o:connectlocs="600075,0;1200150,471488;600075,942975;0,471488" o:connectangles="270,0,90,180" textboxrect="46033,46033,1154117,896942"/>
                <v:textbox inset="0,0,0,0">
                  <w:txbxContent>
                    <w:p w:rsidR="00495FAF" w:rsidRDefault="00F2628A">
                      <w:r>
                        <w:t>3. Running the</w:t>
                      </w:r>
                    </w:p>
                    <w:p w:rsidR="00495FAF" w:rsidRDefault="00F2628A">
                      <w:r>
                        <w:t>Experiments</w:t>
                      </w:r>
                    </w:p>
                  </w:txbxContent>
                </v:textbox>
              </v:shape>
            </w:pict>
          </mc:Fallback>
        </mc:AlternateContent>
      </w:r>
    </w:p>
    <w:p w14:paraId="2B0A3A53" w14:textId="77777777" w:rsidR="00495FAF" w:rsidRDefault="00F2628A">
      <w:pPr>
        <w:pStyle w:val="Textbody"/>
      </w:pPr>
      <w:r>
        <w:rPr>
          <w:noProof/>
        </w:rPr>
        <mc:AlternateContent>
          <mc:Choice Requires="wps">
            <w:drawing>
              <wp:anchor distT="0" distB="0" distL="114300" distR="114300" simplePos="0" relativeHeight="251659264" behindDoc="0" locked="0" layoutInCell="1" allowOverlap="1" wp14:anchorId="2EFA9FF7" wp14:editId="5FD79721">
                <wp:simplePos x="0" y="0"/>
                <wp:positionH relativeFrom="column">
                  <wp:posOffset>1237000</wp:posOffset>
                </wp:positionH>
                <wp:positionV relativeFrom="paragraph">
                  <wp:posOffset>168798</wp:posOffset>
                </wp:positionV>
                <wp:extent cx="342900" cy="323853"/>
                <wp:effectExtent l="0" t="38100" r="38100" b="57147"/>
                <wp:wrapNone/>
                <wp:docPr id="4" name="Shape2"/>
                <wp:cNvGraphicFramePr/>
                <a:graphic xmlns:a="http://schemas.openxmlformats.org/drawingml/2006/main">
                  <a:graphicData uri="http://schemas.microsoft.com/office/word/2010/wordprocessingShape">
                    <wps:wsp>
                      <wps:cNvSpPr/>
                      <wps:spPr>
                        <a:xfrm>
                          <a:off x="0" y="0"/>
                          <a:ext cx="342900" cy="323853"/>
                        </a:xfrm>
                        <a:custGeom>
                          <a:avLst>
                            <a:gd name="f0" fmla="val 16200"/>
                            <a:gd name="f1" fmla="val 5400"/>
                          </a:avLst>
                          <a:gdLst>
                            <a:gd name="f2" fmla="val w"/>
                            <a:gd name="f3" fmla="val h"/>
                            <a:gd name="f4" fmla="val 0"/>
                            <a:gd name="f5" fmla="val 21600"/>
                            <a:gd name="f6" fmla="val 10800"/>
                            <a:gd name="f7" fmla="*/ f2 1 21600"/>
                            <a:gd name="f8" fmla="*/ f3 1 21600"/>
                            <a:gd name="f9" fmla="val f4"/>
                            <a:gd name="f10" fmla="val f5"/>
                            <a:gd name="f11" fmla="pin 0 f0 21600"/>
                            <a:gd name="f12" fmla="pin 0 f1 10800"/>
                            <a:gd name="f13" fmla="+- f10 0 f9"/>
                            <a:gd name="f14" fmla="val f11"/>
                            <a:gd name="f15" fmla="val f12"/>
                            <a:gd name="f16" fmla="*/ f11 f7 1"/>
                            <a:gd name="f17" fmla="*/ f12 f8 1"/>
                            <a:gd name="f18" fmla="*/ f13 1 21600"/>
                            <a:gd name="f19" fmla="+- 21600 0 f15"/>
                            <a:gd name="f20" fmla="+- 21600 0 f14"/>
                            <a:gd name="f21" fmla="*/ f15 f8 1"/>
                            <a:gd name="f22" fmla="*/ 0 f18 1"/>
                            <a:gd name="f23" fmla="*/ f20 f15 1"/>
                            <a:gd name="f24" fmla="*/ f19 f8 1"/>
                            <a:gd name="f25" fmla="*/ f23 1 10800"/>
                            <a:gd name="f26" fmla="*/ f22 1 f18"/>
                            <a:gd name="f27" fmla="+- f14 f25 0"/>
                            <a:gd name="f28" fmla="*/ f26 f7 1"/>
                            <a:gd name="f29" fmla="*/ f27 f7 1"/>
                          </a:gdLst>
                          <a:ahLst>
                            <a:ahXY gdRefX="f0" minX="f4" maxX="f5" gdRefY="f1" minY="f4" maxY="f6">
                              <a:pos x="f16" y="f17"/>
                            </a:ahXY>
                          </a:ahLst>
                          <a:cxnLst>
                            <a:cxn ang="3cd4">
                              <a:pos x="hc" y="t"/>
                            </a:cxn>
                            <a:cxn ang="0">
                              <a:pos x="r" y="vc"/>
                            </a:cxn>
                            <a:cxn ang="cd4">
                              <a:pos x="hc" y="b"/>
                            </a:cxn>
                            <a:cxn ang="cd2">
                              <a:pos x="l" y="vc"/>
                            </a:cxn>
                          </a:cxnLst>
                          <a:rect l="f28" t="f21" r="f29" b="f24"/>
                          <a:pathLst>
                            <a:path w="21600" h="21600">
                              <a:moveTo>
                                <a:pt x="f4" y="f15"/>
                              </a:moveTo>
                              <a:lnTo>
                                <a:pt x="f14" y="f15"/>
                              </a:lnTo>
                              <a:lnTo>
                                <a:pt x="f14" y="f4"/>
                              </a:lnTo>
                              <a:lnTo>
                                <a:pt x="f5" y="f6"/>
                              </a:lnTo>
                              <a:lnTo>
                                <a:pt x="f14" y="f5"/>
                              </a:lnTo>
                              <a:lnTo>
                                <a:pt x="f14" y="f19"/>
                              </a:lnTo>
                              <a:lnTo>
                                <a:pt x="f4" y="f19"/>
                              </a:lnTo>
                              <a:close/>
                            </a:path>
                          </a:pathLst>
                        </a:custGeom>
                        <a:solidFill>
                          <a:srgbClr val="729FCF"/>
                        </a:solidFill>
                        <a:ln w="12701" cap="flat">
                          <a:solidFill>
                            <a:srgbClr val="3465A4"/>
                          </a:solidFill>
                          <a:prstDash val="solid"/>
                          <a:miter/>
                        </a:ln>
                      </wps:spPr>
                      <wps:txbx>
                        <w:txbxContent>
                          <w:p w14:paraId="44837551" w14:textId="77777777" w:rsidR="00495FAF" w:rsidRDefault="00495FAF"/>
                        </w:txbxContent>
                      </wps:txbx>
                      <wps:bodyPr vert="horz" wrap="none" lIns="0" tIns="0" rIns="0" bIns="0" anchor="ctr" anchorCtr="0" compatLnSpc="0">
                        <a:noAutofit/>
                      </wps:bodyPr>
                    </wps:wsp>
                  </a:graphicData>
                </a:graphic>
              </wp:anchor>
            </w:drawing>
          </mc:Choice>
          <mc:Fallback>
            <w:pict>
              <v:shape id="Shape2" o:spid="_x0000_s1029" style="position:absolute;margin-left:97.4pt;margin-top:13.3pt;width:27pt;height:25.5pt;z-index:25165926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" adj="-11796480,,5400" path="m,5400r16200,l16200,r5400,10800l16200,21600r,-5400l,16200,,5400xe" fillcolor="#729fcf" strokecolor="#3465a4" strokeweight=".35281mm">
                <v:stroke joinstyle="miter"/>
                <v:formulas/>
                <v:path arrowok="t" o:connecttype="custom" o:connectlocs="171450,0;342900,161927;171450,323853;0,161927" o:connectangles="270,0,90,180" textboxrect="0,5400,18900,16200"/>
                <v:textbox inset="0,0,0,0">
                  <w:txbxContent>
                    <w:p w:rsidR="00495FAF" w:rsidRDefault="00495FAF"/>
                  </w:txbxContent>
                </v:textbox>
              </v:shape>
            </w:pict>
          </mc:Fallback>
        </mc:AlternateContent>
      </w:r>
      <w:r>
        <w:rPr>
          <w:noProof/>
        </w:rPr>
        <mc:AlternateContent>
          <mc:Choice Requires="wps">
            <w:drawing>
              <wp:anchor distT="0" distB="0" distL="114300" distR="114300" simplePos="0" relativeHeight="6" behindDoc="0" locked="0" layoutInCell="1" allowOverlap="1" wp14:anchorId="6CCDBA02" wp14:editId="2B65C395">
                <wp:simplePos x="0" y="0"/>
                <wp:positionH relativeFrom="column">
                  <wp:posOffset>4980279</wp:posOffset>
                </wp:positionH>
                <wp:positionV relativeFrom="paragraph">
                  <wp:posOffset>-88239</wp:posOffset>
                </wp:positionV>
                <wp:extent cx="1133471" cy="923928"/>
                <wp:effectExtent l="0" t="0" r="9529" b="28572"/>
                <wp:wrapNone/>
                <wp:docPr id="5" name="Shape7"/>
                <wp:cNvGraphicFramePr/>
                <a:graphic xmlns:a="http://schemas.openxmlformats.org/drawingml/2006/main">
                  <a:graphicData uri="http://schemas.microsoft.com/office/word/2010/wordprocessingShape">
                    <wps:wsp>
                      <wps:cNvSpPr/>
                      <wps:spPr>
                        <a:xfrm>
                          <a:off x="0" y="0"/>
                          <a:ext cx="1133471" cy="923928"/>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4B2B9591" w14:textId="77777777" w:rsidR="00495FAF" w:rsidRDefault="00F2628A">
                            <w:r>
                              <w:t>4. Analyzing the</w:t>
                            </w:r>
                          </w:p>
                          <w:p w14:paraId="6215B36B" w14:textId="77777777" w:rsidR="00495FAF" w:rsidRDefault="00F2628A">
                            <w:r>
                              <w:t>Results (scores)</w:t>
                            </w:r>
                          </w:p>
                        </w:txbxContent>
                      </wps:txbx>
                      <wps:bodyPr vert="horz" wrap="none" lIns="0" tIns="0" rIns="0" bIns="0" anchor="ctr" anchorCtr="0" compatLnSpc="0">
                        <a:noAutofit/>
                      </wps:bodyPr>
                    </wps:wsp>
                  </a:graphicData>
                </a:graphic>
              </wp:anchor>
            </w:drawing>
          </mc:Choice>
          <mc:Fallback>
            <w:pict>
              <v:shape id="Shape7" o:spid="_x0000_s1030" style="position:absolute;margin-left:392.15pt;margin-top:-6.95pt;width:89.25pt;height:72.75pt;z-index:6;visibility:visible;mso-wrap-style:none;mso-wrap-distance-left:9pt;mso-wrap-distance-top:0;mso-wrap-distance-right:9pt;mso-wrap-distance-bottom:0;mso-position-horizontal:absolute;mso-position-horizontal-relative:text;mso-position-vertical:absolute;mso-position-vertical-relative:text;v-text-anchor:middle" coordsize="1133471,9239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" adj="-11796480,,5400" path="m153988,at,,307976,307976,153988,,,153988l,769940at,615952,307976,923928,,769940,153988,923928l979483,923928at825495,615952,1133471,923928,979483,923928,1133471,769940l1133471,153988at825495,,1133471,307976,1133471,153988,979483,l153988,xe" fillcolor="#729fcf" strokecolor="#3465a4" strokeweight=".35281mm">
                <v:stroke joinstyle="miter"/>
                <v:formulas/>
                <v:path arrowok="t" o:connecttype="custom" o:connectlocs="566736,0;1133471,461964;566736,923928;0,461964" o:connectangles="270,0,90,180" textboxrect="45103,45103,1088368,878825"/>
                <v:textbox inset="0,0,0,0">
                  <w:txbxContent>
                    <w:p w:rsidR="00495FAF" w:rsidRDefault="00F2628A">
                      <w:r>
                        <w:t>4. Analyzing the</w:t>
                      </w:r>
                    </w:p>
                    <w:p w:rsidR="00495FAF" w:rsidRDefault="00F2628A">
                      <w:r>
                        <w:t>Results (scores)</w:t>
                      </w:r>
                    </w:p>
                  </w:txbxContent>
                </v:textbox>
              </v:shape>
            </w:pict>
          </mc:Fallback>
        </mc:AlternateContent>
      </w:r>
    </w:p>
    <w:p w14:paraId="426C41EB" w14:textId="77777777" w:rsidR="00495FAF" w:rsidRDefault="00F2628A">
      <w:pPr>
        <w:pStyle w:val="Textbody"/>
      </w:pPr>
      <w:r>
        <w:rPr>
          <w:noProof/>
        </w:rPr>
        <mc:AlternateContent>
          <mc:Choice Requires="wps">
            <w:drawing>
              <wp:anchor distT="0" distB="0" distL="114300" distR="114300" simplePos="0" relativeHeight="3" behindDoc="0" locked="0" layoutInCell="1" allowOverlap="1" wp14:anchorId="7A0CF17C" wp14:editId="5D991164">
                <wp:simplePos x="0" y="0"/>
                <wp:positionH relativeFrom="column">
                  <wp:posOffset>2818089</wp:posOffset>
                </wp:positionH>
                <wp:positionV relativeFrom="paragraph">
                  <wp:posOffset>-92903</wp:posOffset>
                </wp:positionV>
                <wp:extent cx="419096" cy="323853"/>
                <wp:effectExtent l="0" t="38100" r="38104" b="57147"/>
                <wp:wrapNone/>
                <wp:docPr id="6" name="Shape4"/>
                <wp:cNvGraphicFramePr/>
                <a:graphic xmlns:a="http://schemas.openxmlformats.org/drawingml/2006/main">
                  <a:graphicData uri="http://schemas.microsoft.com/office/word/2010/wordprocessingShape">
                    <wps:wsp>
                      <wps:cNvSpPr/>
                      <wps:spPr>
                        <a:xfrm>
                          <a:off x="0" y="0"/>
                          <a:ext cx="419096" cy="323853"/>
                        </a:xfrm>
                        <a:custGeom>
                          <a:avLst>
                            <a:gd name="f0" fmla="val 16200"/>
                            <a:gd name="f1" fmla="val 5400"/>
                          </a:avLst>
                          <a:gdLst>
                            <a:gd name="f2" fmla="val w"/>
                            <a:gd name="f3" fmla="val h"/>
                            <a:gd name="f4" fmla="val 0"/>
                            <a:gd name="f5" fmla="val 21600"/>
                            <a:gd name="f6" fmla="val 10800"/>
                            <a:gd name="f7" fmla="*/ f2 1 21600"/>
                            <a:gd name="f8" fmla="*/ f3 1 21600"/>
                            <a:gd name="f9" fmla="val f4"/>
                            <a:gd name="f10" fmla="val f5"/>
                            <a:gd name="f11" fmla="pin 0 f0 21600"/>
                            <a:gd name="f12" fmla="pin 0 f1 10800"/>
                            <a:gd name="f13" fmla="+- f10 0 f9"/>
                            <a:gd name="f14" fmla="val f11"/>
                            <a:gd name="f15" fmla="val f12"/>
                            <a:gd name="f16" fmla="*/ f11 f7 1"/>
                            <a:gd name="f17" fmla="*/ f12 f8 1"/>
                            <a:gd name="f18" fmla="*/ f13 1 21600"/>
                            <a:gd name="f19" fmla="+- 21600 0 f15"/>
                            <a:gd name="f20" fmla="+- 21600 0 f14"/>
                            <a:gd name="f21" fmla="*/ f15 f8 1"/>
                            <a:gd name="f22" fmla="*/ 0 f18 1"/>
                            <a:gd name="f23" fmla="*/ f20 f15 1"/>
                            <a:gd name="f24" fmla="*/ f19 f8 1"/>
                            <a:gd name="f25" fmla="*/ f23 1 10800"/>
                            <a:gd name="f26" fmla="*/ f22 1 f18"/>
                            <a:gd name="f27" fmla="+- f14 f25 0"/>
                            <a:gd name="f28" fmla="*/ f26 f7 1"/>
                            <a:gd name="f29" fmla="*/ f27 f7 1"/>
                          </a:gdLst>
                          <a:ahLst>
                            <a:ahXY gdRefX="f0" minX="f4" maxX="f5" gdRefY="f1" minY="f4" maxY="f6">
                              <a:pos x="f16" y="f17"/>
                            </a:ahXY>
                          </a:ahLst>
                          <a:cxnLst>
                            <a:cxn ang="3cd4">
                              <a:pos x="hc" y="t"/>
                            </a:cxn>
                            <a:cxn ang="0">
                              <a:pos x="r" y="vc"/>
                            </a:cxn>
                            <a:cxn ang="cd4">
                              <a:pos x="hc" y="b"/>
                            </a:cxn>
                            <a:cxn ang="cd2">
                              <a:pos x="l" y="vc"/>
                            </a:cxn>
                          </a:cxnLst>
                          <a:rect l="f28" t="f21" r="f29" b="f24"/>
                          <a:pathLst>
                            <a:path w="21600" h="21600">
                              <a:moveTo>
                                <a:pt x="f4" y="f15"/>
                              </a:moveTo>
                              <a:lnTo>
                                <a:pt x="f14" y="f15"/>
                              </a:lnTo>
                              <a:lnTo>
                                <a:pt x="f14" y="f4"/>
                              </a:lnTo>
                              <a:lnTo>
                                <a:pt x="f5" y="f6"/>
                              </a:lnTo>
                              <a:lnTo>
                                <a:pt x="f14" y="f5"/>
                              </a:lnTo>
                              <a:lnTo>
                                <a:pt x="f14" y="f19"/>
                              </a:lnTo>
                              <a:lnTo>
                                <a:pt x="f4" y="f19"/>
                              </a:lnTo>
                              <a:close/>
                            </a:path>
                          </a:pathLst>
                        </a:custGeom>
                        <a:solidFill>
                          <a:srgbClr val="729FCF"/>
                        </a:solidFill>
                        <a:ln w="12701" cap="flat">
                          <a:solidFill>
                            <a:srgbClr val="3465A4"/>
                          </a:solidFill>
                          <a:prstDash val="solid"/>
                          <a:miter/>
                        </a:ln>
                      </wps:spPr>
                      <wps:txbx>
                        <w:txbxContent>
                          <w:p w14:paraId="551D68DF" w14:textId="77777777" w:rsidR="00495FAF" w:rsidRDefault="00495FAF"/>
                        </w:txbxContent>
                      </wps:txbx>
                      <wps:bodyPr vert="horz" wrap="none" lIns="0" tIns="0" rIns="0" bIns="0" anchor="ctr" anchorCtr="0" compatLnSpc="0">
                        <a:noAutofit/>
                      </wps:bodyPr>
                    </wps:wsp>
                  </a:graphicData>
                </a:graphic>
              </wp:anchor>
            </w:drawing>
          </mc:Choice>
          <mc:Fallback>
            <w:pict>
              <v:shape id="Shape4" o:spid="_x0000_s1031" style="position:absolute;margin-left:221.9pt;margin-top:-7.3pt;width:33pt;height:25.5pt;z-index:3;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" adj="-11796480,,5400" path="m,5400r16200,l16200,r5400,10800l16200,21600r,-5400l,16200,,5400xe" fillcolor="#729fcf" strokecolor="#3465a4" strokeweight=".35281mm">
                <v:stroke joinstyle="miter"/>
                <v:formulas/>
                <v:path arrowok="t" o:connecttype="custom" o:connectlocs="209548,0;419096,161927;209548,323853;0,161927" o:connectangles="270,0,90,180" textboxrect="0,5400,18900,16200"/>
                <v:textbox inset="0,0,0,0">
                  <w:txbxContent>
                    <w:p w:rsidR="00495FAF" w:rsidRDefault="00495FAF"/>
                  </w:txbxContent>
                </v:textbox>
              </v:shape>
            </w:pict>
          </mc:Fallback>
        </mc:AlternateContent>
      </w:r>
      <w:r>
        <w:rPr>
          <w:noProof/>
        </w:rPr>
        <mc:AlternateContent>
          <mc:Choice Requires="wps">
            <w:drawing>
              <wp:anchor distT="0" distB="0" distL="114300" distR="114300" simplePos="0" relativeHeight="5" behindDoc="0" locked="0" layoutInCell="1" allowOverlap="1" wp14:anchorId="543D002B" wp14:editId="433C5F77">
                <wp:simplePos x="0" y="0"/>
                <wp:positionH relativeFrom="column">
                  <wp:posOffset>4542099</wp:posOffset>
                </wp:positionH>
                <wp:positionV relativeFrom="paragraph">
                  <wp:posOffset>-64099</wp:posOffset>
                </wp:positionV>
                <wp:extent cx="361946" cy="314325"/>
                <wp:effectExtent l="0" t="38100" r="38104" b="66675"/>
                <wp:wrapNone/>
                <wp:docPr id="7" name="Shape6"/>
                <wp:cNvGraphicFramePr/>
                <a:graphic xmlns:a="http://schemas.openxmlformats.org/drawingml/2006/main">
                  <a:graphicData uri="http://schemas.microsoft.com/office/word/2010/wordprocessingShape">
                    <wps:wsp>
                      <wps:cNvSpPr/>
                      <wps:spPr>
                        <a:xfrm>
                          <a:off x="0" y="0"/>
                          <a:ext cx="361946" cy="314325"/>
                        </a:xfrm>
                        <a:custGeom>
                          <a:avLst>
                            <a:gd name="f0" fmla="val 16200"/>
                            <a:gd name="f1" fmla="val 5400"/>
                          </a:avLst>
                          <a:gdLst>
                            <a:gd name="f2" fmla="val w"/>
                            <a:gd name="f3" fmla="val h"/>
                            <a:gd name="f4" fmla="val 0"/>
                            <a:gd name="f5" fmla="val 21600"/>
                            <a:gd name="f6" fmla="val 10800"/>
                            <a:gd name="f7" fmla="*/ f2 1 21600"/>
                            <a:gd name="f8" fmla="*/ f3 1 21600"/>
                            <a:gd name="f9" fmla="val f4"/>
                            <a:gd name="f10" fmla="val f5"/>
                            <a:gd name="f11" fmla="pin 0 f0 21600"/>
                            <a:gd name="f12" fmla="pin 0 f1 10800"/>
                            <a:gd name="f13" fmla="+- f10 0 f9"/>
                            <a:gd name="f14" fmla="val f11"/>
                            <a:gd name="f15" fmla="val f12"/>
                            <a:gd name="f16" fmla="*/ f11 f7 1"/>
                            <a:gd name="f17" fmla="*/ f12 f8 1"/>
                            <a:gd name="f18" fmla="*/ f13 1 21600"/>
                            <a:gd name="f19" fmla="+- 21600 0 f15"/>
                            <a:gd name="f20" fmla="+- 21600 0 f14"/>
                            <a:gd name="f21" fmla="*/ f15 f8 1"/>
                            <a:gd name="f22" fmla="*/ 0 f18 1"/>
                            <a:gd name="f23" fmla="*/ f20 f15 1"/>
                            <a:gd name="f24" fmla="*/ f19 f8 1"/>
                            <a:gd name="f25" fmla="*/ f23 1 10800"/>
                            <a:gd name="f26" fmla="*/ f22 1 f18"/>
                            <a:gd name="f27" fmla="+- f14 f25 0"/>
                            <a:gd name="f28" fmla="*/ f26 f7 1"/>
                            <a:gd name="f29" fmla="*/ f27 f7 1"/>
                          </a:gdLst>
                          <a:ahLst>
                            <a:ahXY gdRefX="f0" minX="f4" maxX="f5" gdRefY="f1" minY="f4" maxY="f6">
                              <a:pos x="f16" y="f17"/>
                            </a:ahXY>
                          </a:ahLst>
                          <a:cxnLst>
                            <a:cxn ang="3cd4">
                              <a:pos x="hc" y="t"/>
                            </a:cxn>
                            <a:cxn ang="0">
                              <a:pos x="r" y="vc"/>
                            </a:cxn>
                            <a:cxn ang="cd4">
                              <a:pos x="hc" y="b"/>
                            </a:cxn>
                            <a:cxn ang="cd2">
                              <a:pos x="l" y="vc"/>
                            </a:cxn>
                          </a:cxnLst>
                          <a:rect l="f28" t="f21" r="f29" b="f24"/>
                          <a:pathLst>
                            <a:path w="21600" h="21600">
                              <a:moveTo>
                                <a:pt x="f4" y="f15"/>
                              </a:moveTo>
                              <a:lnTo>
                                <a:pt x="f14" y="f15"/>
                              </a:lnTo>
                              <a:lnTo>
                                <a:pt x="f14" y="f4"/>
                              </a:lnTo>
                              <a:lnTo>
                                <a:pt x="f5" y="f6"/>
                              </a:lnTo>
                              <a:lnTo>
                                <a:pt x="f14" y="f5"/>
                              </a:lnTo>
                              <a:lnTo>
                                <a:pt x="f14" y="f19"/>
                              </a:lnTo>
                              <a:lnTo>
                                <a:pt x="f4" y="f19"/>
                              </a:lnTo>
                              <a:close/>
                            </a:path>
                          </a:pathLst>
                        </a:custGeom>
                        <a:solidFill>
                          <a:srgbClr val="729FCF"/>
                        </a:solidFill>
                        <a:ln w="12701" cap="flat">
                          <a:solidFill>
                            <a:srgbClr val="3465A4"/>
                          </a:solidFill>
                          <a:prstDash val="solid"/>
                          <a:miter/>
                        </a:ln>
                      </wps:spPr>
                      <wps:txbx>
                        <w:txbxContent>
                          <w:p w14:paraId="7D823B61" w14:textId="77777777" w:rsidR="00495FAF" w:rsidRDefault="00495FAF"/>
                        </w:txbxContent>
                      </wps:txbx>
                      <wps:bodyPr vert="horz" wrap="none" lIns="0" tIns="0" rIns="0" bIns="0" anchor="ctr" anchorCtr="0" compatLnSpc="0">
                        <a:noAutofit/>
                      </wps:bodyPr>
                    </wps:wsp>
                  </a:graphicData>
                </a:graphic>
              </wp:anchor>
            </w:drawing>
          </mc:Choice>
          <mc:Fallback>
            <w:pict>
              <v:shape id="Shape6" o:spid="_x0000_s1032" style="position:absolute;margin-left:357.65pt;margin-top:-5.05pt;width:28.5pt;height:24.75pt;z-index:5;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" adj="-11796480,,5400" path="m,5400r16200,l16200,r5400,10800l16200,21600r,-5400l,16200,,5400xe" fillcolor="#729fcf" strokecolor="#3465a4" strokeweight=".35281mm">
                <v:stroke joinstyle="miter"/>
                <v:formulas/>
                <v:path arrowok="t" o:connecttype="custom" o:connectlocs="180973,0;361946,157163;180973,314325;0,157163" o:connectangles="270,0,90,180" textboxrect="0,5400,18900,16200"/>
                <v:textbox inset="0,0,0,0">
                  <w:txbxContent>
                    <w:p w:rsidR="00495FAF" w:rsidRDefault="00495FAF"/>
                  </w:txbxContent>
                </v:textbox>
              </v:shape>
            </w:pict>
          </mc:Fallback>
        </mc:AlternateContent>
      </w:r>
    </w:p>
    <w:p w14:paraId="4E299DF3" w14:textId="77777777" w:rsidR="00495FAF" w:rsidRDefault="00495FAF">
      <w:pPr>
        <w:pStyle w:val="Textbody"/>
      </w:pPr>
    </w:p>
    <w:p w14:paraId="2D9D5B5B" w14:textId="77777777" w:rsidR="00495FAF" w:rsidRDefault="00F2628A">
      <w:pPr>
        <w:pStyle w:val="Heading2"/>
      </w:pPr>
      <w:bookmarkStart w:id="11" w:name="__RefHeading___Toc1643_2061819211"/>
      <w:r>
        <w:t>Components:</w:t>
      </w:r>
      <w:bookmarkEnd w:id="11"/>
    </w:p>
    <w:p w14:paraId="08C67101" w14:textId="77777777" w:rsidR="00495FAF" w:rsidRDefault="00F2628A">
      <w:pPr>
        <w:pStyle w:val="Heading3"/>
      </w:pPr>
      <w:bookmarkStart w:id="12" w:name="__RefHeading___Toc1645_2061819211"/>
      <w:r>
        <w:t>1. Area</w:t>
      </w:r>
      <w:bookmarkEnd w:id="12"/>
    </w:p>
    <w:p w14:paraId="3FE9D6A8" w14:textId="77777777" w:rsidR="00495FAF" w:rsidRDefault="00F2628A">
      <w:pPr>
        <w:pStyle w:val="Textbody"/>
        <w:rPr>
          <w:b/>
          <w:bCs/>
        </w:rPr>
      </w:pPr>
      <w:r>
        <w:rPr>
          <w:b/>
          <w:bCs/>
        </w:rPr>
        <w:t>General explanation:</w:t>
      </w:r>
    </w:p>
    <w:p w14:paraId="08DCB3B7" w14:textId="77777777" w:rsidR="00495FAF" w:rsidRDefault="00F2628A">
      <w:pPr>
        <w:pStyle w:val="Textbody"/>
      </w:pPr>
      <w:r>
        <w:t xml:space="preserve">It is the place where the experiments will be done. This area is divided into tiles and each tile can be set as empty, grass and wall. The agents can only move in empty </w:t>
      </w:r>
      <w:commentRangeStart w:id="13"/>
      <w:r>
        <w:t xml:space="preserve">and </w:t>
      </w:r>
      <w:commentRangeEnd w:id="13"/>
      <w:r w:rsidR="00830586">
        <w:rPr>
          <w:rStyle w:val="CommentReference"/>
          <w:rFonts w:cs="Mangal"/>
        </w:rPr>
        <w:commentReference w:id="13"/>
      </w:r>
      <w:r>
        <w:t xml:space="preserve">grass tiles. The agents </w:t>
      </w:r>
      <w:commentRangeStart w:id="14"/>
      <w:proofErr w:type="gramStart"/>
      <w:r>
        <w:t>collects</w:t>
      </w:r>
      <w:proofErr w:type="gramEnd"/>
      <w:r>
        <w:t xml:space="preserve"> </w:t>
      </w:r>
      <w:commentRangeEnd w:id="14"/>
      <w:r w:rsidR="00830586">
        <w:rPr>
          <w:rStyle w:val="CommentReference"/>
          <w:rFonts w:cs="Mangal"/>
        </w:rPr>
        <w:commentReference w:id="14"/>
      </w:r>
      <w:r>
        <w:t xml:space="preserve">the grasses which means if they go into a grass tile, it will be converted to an empty tile.   </w:t>
      </w:r>
    </w:p>
    <w:tbl>
      <w:tblPr>
        <w:tblW w:w="9972" w:type="dxa"/>
        <w:tblLayout w:type="fixed"/>
        <w:tblCellMar>
          <w:left w:w="10" w:type="dxa"/>
          <w:right w:w="10" w:type="dxa"/>
        </w:tblCellMar>
        <w:tblLook w:val="04A0" w:firstRow="1" w:lastRow="0" w:firstColumn="1" w:lastColumn="0" w:noHBand="0" w:noVBand="1"/>
      </w:tblPr>
      <w:tblGrid>
        <w:gridCol w:w="1994"/>
        <w:gridCol w:w="1994"/>
        <w:gridCol w:w="1995"/>
        <w:gridCol w:w="1994"/>
        <w:gridCol w:w="1995"/>
      </w:tblGrid>
      <w:tr w:rsidR="00495FAF" w14:paraId="4BA28EA7" w14:textId="77777777">
        <w:tc>
          <w:tcPr>
            <w:tcW w:w="199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5E72E4D" w14:textId="77777777" w:rsidR="00495FAF" w:rsidRDefault="00495FAF">
            <w:pPr>
              <w:pStyle w:val="TableContents"/>
            </w:pPr>
          </w:p>
        </w:tc>
        <w:tc>
          <w:tcPr>
            <w:tcW w:w="199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0E80A00" w14:textId="77777777" w:rsidR="00495FAF" w:rsidRDefault="00495FAF">
            <w:pPr>
              <w:pStyle w:val="TableContents"/>
            </w:pPr>
          </w:p>
        </w:tc>
        <w:tc>
          <w:tcPr>
            <w:tcW w:w="1995"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0D48D86" w14:textId="77777777" w:rsidR="00495FAF" w:rsidRDefault="00495FAF">
            <w:pPr>
              <w:pStyle w:val="TableContents"/>
            </w:pPr>
          </w:p>
        </w:tc>
        <w:tc>
          <w:tcPr>
            <w:tcW w:w="199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5461A42" w14:textId="77777777" w:rsidR="00495FAF" w:rsidRDefault="00495FAF">
            <w:pPr>
              <w:pStyle w:val="TableContents"/>
            </w:pPr>
          </w:p>
        </w:tc>
        <w:tc>
          <w:tcPr>
            <w:tcW w:w="1995"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D6A21E1" w14:textId="77777777" w:rsidR="00495FAF" w:rsidRDefault="00495FAF">
            <w:pPr>
              <w:pStyle w:val="TableContents"/>
            </w:pPr>
          </w:p>
        </w:tc>
      </w:tr>
      <w:tr w:rsidR="00495FAF" w14:paraId="0ECA5EBF" w14:textId="77777777">
        <w:tc>
          <w:tcPr>
            <w:tcW w:w="1994" w:type="dxa"/>
            <w:tcBorders>
              <w:left w:val="single" w:sz="2" w:space="0" w:color="000000"/>
              <w:bottom w:val="single" w:sz="2" w:space="0" w:color="000000"/>
            </w:tcBorders>
            <w:shd w:val="clear" w:color="auto" w:fill="808080"/>
            <w:tcMar>
              <w:top w:w="55" w:type="dxa"/>
              <w:left w:w="55" w:type="dxa"/>
              <w:bottom w:w="55" w:type="dxa"/>
              <w:right w:w="55" w:type="dxa"/>
            </w:tcMar>
          </w:tcPr>
          <w:p w14:paraId="3647754F" w14:textId="77777777" w:rsidR="00495FAF" w:rsidRDefault="00495FAF">
            <w:pPr>
              <w:pStyle w:val="TableContents"/>
            </w:pPr>
          </w:p>
        </w:tc>
        <w:tc>
          <w:tcPr>
            <w:tcW w:w="1994" w:type="dxa"/>
            <w:tcBorders>
              <w:left w:val="single" w:sz="2" w:space="0" w:color="000000"/>
              <w:bottom w:val="single" w:sz="2" w:space="0" w:color="000000"/>
            </w:tcBorders>
            <w:shd w:val="clear" w:color="auto" w:fill="72BF44"/>
            <w:tcMar>
              <w:top w:w="55" w:type="dxa"/>
              <w:left w:w="55" w:type="dxa"/>
              <w:bottom w:w="55" w:type="dxa"/>
              <w:right w:w="55" w:type="dxa"/>
            </w:tcMar>
          </w:tcPr>
          <w:p w14:paraId="6E6C2CF7" w14:textId="77777777" w:rsidR="00495FAF" w:rsidRDefault="00495FAF">
            <w:pPr>
              <w:pStyle w:val="TableContents"/>
            </w:pPr>
          </w:p>
        </w:tc>
        <w:tc>
          <w:tcPr>
            <w:tcW w:w="1995" w:type="dxa"/>
            <w:tcBorders>
              <w:left w:val="single" w:sz="2" w:space="0" w:color="000000"/>
              <w:bottom w:val="single" w:sz="2" w:space="0" w:color="000000"/>
            </w:tcBorders>
            <w:shd w:val="clear" w:color="auto" w:fill="72BF44"/>
            <w:tcMar>
              <w:top w:w="55" w:type="dxa"/>
              <w:left w:w="55" w:type="dxa"/>
              <w:bottom w:w="55" w:type="dxa"/>
              <w:right w:w="55" w:type="dxa"/>
            </w:tcMar>
          </w:tcPr>
          <w:p w14:paraId="4705F4B2" w14:textId="77777777" w:rsidR="00495FAF" w:rsidRDefault="00495FAF">
            <w:pPr>
              <w:pStyle w:val="TableContents"/>
            </w:pPr>
          </w:p>
        </w:tc>
        <w:tc>
          <w:tcPr>
            <w:tcW w:w="1994" w:type="dxa"/>
            <w:tcBorders>
              <w:left w:val="single" w:sz="2" w:space="0" w:color="000000"/>
              <w:bottom w:val="single" w:sz="2" w:space="0" w:color="000000"/>
            </w:tcBorders>
            <w:shd w:val="clear" w:color="auto" w:fill="72BF44"/>
            <w:tcMar>
              <w:top w:w="55" w:type="dxa"/>
              <w:left w:w="55" w:type="dxa"/>
              <w:bottom w:w="55" w:type="dxa"/>
              <w:right w:w="55" w:type="dxa"/>
            </w:tcMar>
          </w:tcPr>
          <w:p w14:paraId="4A8918F8" w14:textId="77777777" w:rsidR="00495FAF" w:rsidRDefault="00495FAF">
            <w:pPr>
              <w:pStyle w:val="TableContents"/>
            </w:pPr>
          </w:p>
        </w:tc>
        <w:tc>
          <w:tcPr>
            <w:tcW w:w="1995" w:type="dxa"/>
            <w:tcBorders>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88FC6CD" w14:textId="77777777" w:rsidR="00495FAF" w:rsidRDefault="00495FAF">
            <w:pPr>
              <w:pStyle w:val="TableContents"/>
            </w:pPr>
          </w:p>
        </w:tc>
      </w:tr>
      <w:tr w:rsidR="00495FAF" w14:paraId="2B1A4ADD" w14:textId="77777777">
        <w:tc>
          <w:tcPr>
            <w:tcW w:w="1994" w:type="dxa"/>
            <w:tcBorders>
              <w:left w:val="single" w:sz="2" w:space="0" w:color="000000"/>
              <w:bottom w:val="single" w:sz="2" w:space="0" w:color="000000"/>
            </w:tcBorders>
            <w:shd w:val="clear" w:color="auto" w:fill="808080"/>
            <w:tcMar>
              <w:top w:w="55" w:type="dxa"/>
              <w:left w:w="55" w:type="dxa"/>
              <w:bottom w:w="55" w:type="dxa"/>
              <w:right w:w="55" w:type="dxa"/>
            </w:tcMar>
          </w:tcPr>
          <w:p w14:paraId="04A188AD" w14:textId="77777777" w:rsidR="00495FAF" w:rsidRDefault="00495FAF">
            <w:pPr>
              <w:pStyle w:val="TableContents"/>
            </w:pPr>
          </w:p>
        </w:tc>
        <w:tc>
          <w:tcPr>
            <w:tcW w:w="1994" w:type="dxa"/>
            <w:tcBorders>
              <w:left w:val="single" w:sz="2" w:space="0" w:color="000000"/>
              <w:bottom w:val="single" w:sz="2" w:space="0" w:color="000000"/>
            </w:tcBorders>
            <w:shd w:val="clear" w:color="auto" w:fill="72BF44"/>
            <w:tcMar>
              <w:top w:w="55" w:type="dxa"/>
              <w:left w:w="55" w:type="dxa"/>
              <w:bottom w:w="55" w:type="dxa"/>
              <w:right w:w="55" w:type="dxa"/>
            </w:tcMar>
          </w:tcPr>
          <w:p w14:paraId="44050CAB" w14:textId="77777777" w:rsidR="00495FAF" w:rsidRDefault="00495FAF">
            <w:pPr>
              <w:pStyle w:val="TableContents"/>
            </w:pPr>
          </w:p>
        </w:tc>
        <w:tc>
          <w:tcPr>
            <w:tcW w:w="1995" w:type="dxa"/>
            <w:tcBorders>
              <w:left w:val="single" w:sz="2" w:space="0" w:color="000000"/>
              <w:bottom w:val="single" w:sz="2" w:space="0" w:color="000000"/>
            </w:tcBorders>
            <w:shd w:val="clear" w:color="auto" w:fill="72BF44"/>
            <w:tcMar>
              <w:top w:w="55" w:type="dxa"/>
              <w:left w:w="55" w:type="dxa"/>
              <w:bottom w:w="55" w:type="dxa"/>
              <w:right w:w="55" w:type="dxa"/>
            </w:tcMar>
          </w:tcPr>
          <w:p w14:paraId="10C3E254" w14:textId="77777777" w:rsidR="00495FAF" w:rsidRDefault="00495FAF">
            <w:pPr>
              <w:pStyle w:val="TableContents"/>
            </w:pPr>
          </w:p>
        </w:tc>
        <w:tc>
          <w:tcPr>
            <w:tcW w:w="1994" w:type="dxa"/>
            <w:tcBorders>
              <w:left w:val="single" w:sz="2" w:space="0" w:color="000000"/>
              <w:bottom w:val="single" w:sz="2" w:space="0" w:color="000000"/>
            </w:tcBorders>
            <w:shd w:val="clear" w:color="auto" w:fill="72BF44"/>
            <w:tcMar>
              <w:top w:w="55" w:type="dxa"/>
              <w:left w:w="55" w:type="dxa"/>
              <w:bottom w:w="55" w:type="dxa"/>
              <w:right w:w="55" w:type="dxa"/>
            </w:tcMar>
          </w:tcPr>
          <w:p w14:paraId="45CE5AB3" w14:textId="77777777" w:rsidR="00495FAF" w:rsidRDefault="00495FAF">
            <w:pPr>
              <w:pStyle w:val="TableContents"/>
            </w:pPr>
          </w:p>
        </w:tc>
        <w:tc>
          <w:tcPr>
            <w:tcW w:w="1995" w:type="dxa"/>
            <w:tcBorders>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187A68FC" w14:textId="77777777" w:rsidR="00495FAF" w:rsidRDefault="00495FAF">
            <w:pPr>
              <w:pStyle w:val="TableContents"/>
            </w:pPr>
          </w:p>
        </w:tc>
      </w:tr>
      <w:tr w:rsidR="00495FAF" w14:paraId="3187882F" w14:textId="77777777">
        <w:tc>
          <w:tcPr>
            <w:tcW w:w="1994" w:type="dxa"/>
            <w:tcBorders>
              <w:left w:val="single" w:sz="2" w:space="0" w:color="000000"/>
              <w:bottom w:val="single" w:sz="2" w:space="0" w:color="000000"/>
            </w:tcBorders>
            <w:shd w:val="clear" w:color="auto" w:fill="808080"/>
            <w:tcMar>
              <w:top w:w="55" w:type="dxa"/>
              <w:left w:w="55" w:type="dxa"/>
              <w:bottom w:w="55" w:type="dxa"/>
              <w:right w:w="55" w:type="dxa"/>
            </w:tcMar>
          </w:tcPr>
          <w:p w14:paraId="2AB6C66B" w14:textId="77777777" w:rsidR="00495FAF" w:rsidRDefault="00495FAF">
            <w:pPr>
              <w:pStyle w:val="TableContents"/>
            </w:pPr>
          </w:p>
        </w:tc>
        <w:tc>
          <w:tcPr>
            <w:tcW w:w="1994" w:type="dxa"/>
            <w:tcBorders>
              <w:left w:val="single" w:sz="2" w:space="0" w:color="000000"/>
              <w:bottom w:val="single" w:sz="2" w:space="0" w:color="000000"/>
            </w:tcBorders>
            <w:shd w:val="clear" w:color="auto" w:fill="72BF44"/>
            <w:tcMar>
              <w:top w:w="55" w:type="dxa"/>
              <w:left w:w="55" w:type="dxa"/>
              <w:bottom w:w="55" w:type="dxa"/>
              <w:right w:w="55" w:type="dxa"/>
            </w:tcMar>
          </w:tcPr>
          <w:p w14:paraId="40E6D14F" w14:textId="77777777" w:rsidR="00495FAF" w:rsidRDefault="00495FAF">
            <w:pPr>
              <w:pStyle w:val="TableContents"/>
            </w:pPr>
          </w:p>
        </w:tc>
        <w:tc>
          <w:tcPr>
            <w:tcW w:w="1995" w:type="dxa"/>
            <w:tcBorders>
              <w:left w:val="single" w:sz="2" w:space="0" w:color="000000"/>
              <w:bottom w:val="single" w:sz="2" w:space="0" w:color="000000"/>
            </w:tcBorders>
            <w:shd w:val="clear" w:color="auto" w:fill="72BF44"/>
            <w:tcMar>
              <w:top w:w="55" w:type="dxa"/>
              <w:left w:w="55" w:type="dxa"/>
              <w:bottom w:w="55" w:type="dxa"/>
              <w:right w:w="55" w:type="dxa"/>
            </w:tcMar>
          </w:tcPr>
          <w:p w14:paraId="71F8A6C0" w14:textId="77777777" w:rsidR="00495FAF" w:rsidRDefault="00495FAF">
            <w:pPr>
              <w:pStyle w:val="TableContents"/>
            </w:pPr>
          </w:p>
        </w:tc>
        <w:tc>
          <w:tcPr>
            <w:tcW w:w="1994" w:type="dxa"/>
            <w:tcBorders>
              <w:left w:val="single" w:sz="2" w:space="0" w:color="000000"/>
              <w:bottom w:val="single" w:sz="2" w:space="0" w:color="000000"/>
            </w:tcBorders>
            <w:shd w:val="clear" w:color="auto" w:fill="72BF44"/>
            <w:tcMar>
              <w:top w:w="55" w:type="dxa"/>
              <w:left w:w="55" w:type="dxa"/>
              <w:bottom w:w="55" w:type="dxa"/>
              <w:right w:w="55" w:type="dxa"/>
            </w:tcMar>
          </w:tcPr>
          <w:p w14:paraId="6B2218E5" w14:textId="77777777" w:rsidR="00495FAF" w:rsidRDefault="00495FAF">
            <w:pPr>
              <w:pStyle w:val="TableContents"/>
            </w:pPr>
          </w:p>
        </w:tc>
        <w:tc>
          <w:tcPr>
            <w:tcW w:w="1995" w:type="dxa"/>
            <w:tcBorders>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162200DB" w14:textId="77777777" w:rsidR="00495FAF" w:rsidRDefault="00495FAF">
            <w:pPr>
              <w:pStyle w:val="TableContents"/>
            </w:pPr>
          </w:p>
        </w:tc>
      </w:tr>
      <w:tr w:rsidR="00495FAF" w14:paraId="193ADC9D" w14:textId="77777777">
        <w:tc>
          <w:tcPr>
            <w:tcW w:w="1994" w:type="dxa"/>
            <w:tcBorders>
              <w:left w:val="single" w:sz="2" w:space="0" w:color="000000"/>
              <w:bottom w:val="single" w:sz="2" w:space="0" w:color="000000"/>
            </w:tcBorders>
            <w:shd w:val="clear" w:color="auto" w:fill="808080"/>
            <w:tcMar>
              <w:top w:w="55" w:type="dxa"/>
              <w:left w:w="55" w:type="dxa"/>
              <w:bottom w:w="55" w:type="dxa"/>
              <w:right w:w="55" w:type="dxa"/>
            </w:tcMar>
          </w:tcPr>
          <w:p w14:paraId="37803683" w14:textId="77777777" w:rsidR="00495FAF" w:rsidRDefault="00495FAF">
            <w:pPr>
              <w:pStyle w:val="TableContents"/>
            </w:pPr>
          </w:p>
        </w:tc>
        <w:tc>
          <w:tcPr>
            <w:tcW w:w="1994" w:type="dxa"/>
            <w:tcBorders>
              <w:left w:val="single" w:sz="2" w:space="0" w:color="000000"/>
              <w:bottom w:val="single" w:sz="2" w:space="0" w:color="000000"/>
            </w:tcBorders>
            <w:shd w:val="clear" w:color="auto" w:fill="808080"/>
            <w:tcMar>
              <w:top w:w="55" w:type="dxa"/>
              <w:left w:w="55" w:type="dxa"/>
              <w:bottom w:w="55" w:type="dxa"/>
              <w:right w:w="55" w:type="dxa"/>
            </w:tcMar>
          </w:tcPr>
          <w:p w14:paraId="4CB80559" w14:textId="77777777" w:rsidR="00495FAF" w:rsidRDefault="00495FAF">
            <w:pPr>
              <w:pStyle w:val="TableContents"/>
            </w:pPr>
          </w:p>
        </w:tc>
        <w:tc>
          <w:tcPr>
            <w:tcW w:w="1995" w:type="dxa"/>
            <w:tcBorders>
              <w:left w:val="single" w:sz="2" w:space="0" w:color="000000"/>
              <w:bottom w:val="single" w:sz="2" w:space="0" w:color="000000"/>
            </w:tcBorders>
            <w:shd w:val="clear" w:color="auto" w:fill="808080"/>
            <w:tcMar>
              <w:top w:w="55" w:type="dxa"/>
              <w:left w:w="55" w:type="dxa"/>
              <w:bottom w:w="55" w:type="dxa"/>
              <w:right w:w="55" w:type="dxa"/>
            </w:tcMar>
          </w:tcPr>
          <w:p w14:paraId="4AB2054B" w14:textId="77777777" w:rsidR="00495FAF" w:rsidRDefault="00495FAF">
            <w:pPr>
              <w:pStyle w:val="TableContents"/>
            </w:pPr>
          </w:p>
        </w:tc>
        <w:tc>
          <w:tcPr>
            <w:tcW w:w="1994" w:type="dxa"/>
            <w:tcBorders>
              <w:left w:val="single" w:sz="2" w:space="0" w:color="000000"/>
              <w:bottom w:val="single" w:sz="2" w:space="0" w:color="000000"/>
            </w:tcBorders>
            <w:shd w:val="clear" w:color="auto" w:fill="808080"/>
            <w:tcMar>
              <w:top w:w="55" w:type="dxa"/>
              <w:left w:w="55" w:type="dxa"/>
              <w:bottom w:w="55" w:type="dxa"/>
              <w:right w:w="55" w:type="dxa"/>
            </w:tcMar>
          </w:tcPr>
          <w:p w14:paraId="2A81DF8C" w14:textId="77777777" w:rsidR="00495FAF" w:rsidRDefault="00495FAF">
            <w:pPr>
              <w:pStyle w:val="TableContents"/>
            </w:pPr>
          </w:p>
        </w:tc>
        <w:tc>
          <w:tcPr>
            <w:tcW w:w="1995" w:type="dxa"/>
            <w:tcBorders>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369B468" w14:textId="77777777" w:rsidR="00495FAF" w:rsidRDefault="00495FAF">
            <w:pPr>
              <w:pStyle w:val="TableContents"/>
            </w:pPr>
          </w:p>
        </w:tc>
      </w:tr>
    </w:tbl>
    <w:p w14:paraId="022E3CEB" w14:textId="77777777" w:rsidR="00495FAF" w:rsidRDefault="00F2628A">
      <w:pPr>
        <w:pStyle w:val="Textbody"/>
      </w:pPr>
      <w:r>
        <w:t xml:space="preserve">Figure 1. An area </w:t>
      </w:r>
      <w:proofErr w:type="gramStart"/>
      <w:r>
        <w:t>example</w:t>
      </w:r>
      <w:proofErr w:type="gramEnd"/>
    </w:p>
    <w:p w14:paraId="42E3BA98" w14:textId="77777777" w:rsidR="00495FAF" w:rsidRDefault="00F2628A">
      <w:pPr>
        <w:pStyle w:val="Textbody"/>
      </w:pPr>
      <w:commentRangeStart w:id="15"/>
      <w:r>
        <w:t>In the above figure, the gray tiles are walls and the green tiles are grass.</w:t>
      </w:r>
      <w:commentRangeEnd w:id="15"/>
      <w:r w:rsidR="00830586">
        <w:rPr>
          <w:rStyle w:val="CommentReference"/>
          <w:rFonts w:cs="Mangal"/>
        </w:rPr>
        <w:commentReference w:id="15"/>
      </w:r>
    </w:p>
    <w:p w14:paraId="357A2E0A" w14:textId="77777777" w:rsidR="00495FAF" w:rsidRDefault="00F2628A">
      <w:pPr>
        <w:pStyle w:val="Textbody"/>
        <w:rPr>
          <w:b/>
          <w:bCs/>
        </w:rPr>
      </w:pPr>
      <w:commentRangeStart w:id="16"/>
      <w:r>
        <w:rPr>
          <w:b/>
          <w:bCs/>
        </w:rPr>
        <w:t>Technical explanation:</w:t>
      </w:r>
      <w:commentRangeEnd w:id="16"/>
      <w:r w:rsidR="00830586">
        <w:rPr>
          <w:rStyle w:val="CommentReference"/>
          <w:rFonts w:cs="Mangal"/>
        </w:rPr>
        <w:commentReference w:id="16"/>
      </w:r>
    </w:p>
    <w:p w14:paraId="2B4517CA" w14:textId="77777777" w:rsidR="00495FAF" w:rsidRDefault="00F2628A">
      <w:pPr>
        <w:pStyle w:val="Textbody"/>
      </w:pPr>
      <w:r>
        <w:t>The area is an object of the Area class which is created in ExampleWorld.hpp (world/</w:t>
      </w:r>
      <w:proofErr w:type="spellStart"/>
      <w:r>
        <w:t>ExampleWorld</w:t>
      </w:r>
      <w:proofErr w:type="spellEnd"/>
      <w:r>
        <w:t xml:space="preserve"> folder). The Area class is defined in area.cpp (core folder). We have set the area properties in the ExampleWorld.cpp (world/</w:t>
      </w:r>
      <w:proofErr w:type="spellStart"/>
      <w:r>
        <w:t>ExampleWorld</w:t>
      </w:r>
      <w:proofErr w:type="spellEnd"/>
      <w:r>
        <w:t xml:space="preserve"> folder).</w:t>
      </w:r>
    </w:p>
    <w:p w14:paraId="14AE7847" w14:textId="77777777" w:rsidR="00495FAF" w:rsidRDefault="00F2628A">
      <w:pPr>
        <w:pStyle w:val="Textbody"/>
      </w:pPr>
      <w:r>
        <w:t xml:space="preserve">The Area class has a constructor which has three arguments that are x, y (as the dimensions) and </w:t>
      </w:r>
      <w:proofErr w:type="spellStart"/>
      <w:r>
        <w:t>startTile</w:t>
      </w:r>
      <w:proofErr w:type="spellEnd"/>
      <w:r>
        <w:t xml:space="preserve"> which is for selecting the initial filling type (such as grass) of the tiles in the area. To specify the tiles type individually we can use </w:t>
      </w:r>
      <w:proofErr w:type="gramStart"/>
      <w:r>
        <w:t>set(</w:t>
      </w:r>
      <w:proofErr w:type="gramEnd"/>
      <w:r>
        <w:t xml:space="preserve">) function in the Area class. X value and Y value are the first two arguments to select the tile position and the third argument sets the tile’s type.  </w:t>
      </w:r>
    </w:p>
    <w:p w14:paraId="0448F1BF" w14:textId="77777777" w:rsidR="00495FAF" w:rsidRDefault="00F2628A">
      <w:pPr>
        <w:pStyle w:val="Textbody"/>
      </w:pPr>
      <w:r>
        <w:t>The following table explains how set the different attributes of the area:</w:t>
      </w:r>
    </w:p>
    <w:tbl>
      <w:tblPr>
        <w:tblW w:w="9972" w:type="dxa"/>
        <w:tblLayout w:type="fixed"/>
        <w:tblCellMar>
          <w:left w:w="10" w:type="dxa"/>
          <w:right w:w="10" w:type="dxa"/>
        </w:tblCellMar>
        <w:tblLook w:val="04A0" w:firstRow="1" w:lastRow="0" w:firstColumn="1" w:lastColumn="0" w:noHBand="0" w:noVBand="1"/>
      </w:tblPr>
      <w:tblGrid>
        <w:gridCol w:w="4986"/>
        <w:gridCol w:w="4986"/>
      </w:tblGrid>
      <w:tr w:rsidR="00495FAF" w14:paraId="453D26CA"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6ED778" w14:textId="77777777" w:rsidR="00495FAF" w:rsidRDefault="00F2628A">
            <w:pPr>
              <w:pStyle w:val="TableContents"/>
            </w:pPr>
            <w:r>
              <w:lastRenderedPageBreak/>
              <w:t>Function name</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D0172" w14:textId="77777777" w:rsidR="00495FAF" w:rsidRDefault="00F2628A">
            <w:pPr>
              <w:pStyle w:val="TableContents"/>
            </w:pPr>
            <w:r>
              <w:t>Description</w:t>
            </w:r>
          </w:p>
        </w:tc>
      </w:tr>
      <w:tr w:rsidR="00495FAF" w14:paraId="6161C02F"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605EBF2" w14:textId="77777777" w:rsidR="00495FAF" w:rsidRDefault="00F2628A">
            <w:pPr>
              <w:pStyle w:val="TableContents"/>
            </w:pPr>
            <w:proofErr w:type="gramStart"/>
            <w:r>
              <w:t>Area::</w:t>
            </w:r>
            <w:proofErr w:type="gramEnd"/>
            <w:r>
              <w:t>Area(int _</w:t>
            </w:r>
            <w:proofErr w:type="spellStart"/>
            <w:r>
              <w:t>xDim,int</w:t>
            </w:r>
            <w:proofErr w:type="spellEnd"/>
            <w:r>
              <w:t xml:space="preserve"> _</w:t>
            </w:r>
            <w:proofErr w:type="spellStart"/>
            <w:r>
              <w:t>yDim,int</w:t>
            </w:r>
            <w:proofErr w:type="spellEnd"/>
            <w:r>
              <w:t xml:space="preserve"> </w:t>
            </w:r>
            <w:proofErr w:type="spellStart"/>
            <w:r>
              <w:t>startTile</w:t>
            </w:r>
            <w:proofErr w:type="spellEnd"/>
            <w:r>
              <w:t>)</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399794" w14:textId="77777777" w:rsidR="00495FAF" w:rsidRDefault="00F2628A">
            <w:pPr>
              <w:pStyle w:val="TableContents"/>
            </w:pPr>
            <w:r>
              <w:t>It is the constructor of area class that set the area size and initial tiles type. _</w:t>
            </w:r>
            <w:proofErr w:type="spellStart"/>
            <w:r>
              <w:t>xDim</w:t>
            </w:r>
            <w:proofErr w:type="spellEnd"/>
            <w:r>
              <w:t xml:space="preserve"> and _</w:t>
            </w:r>
            <w:proofErr w:type="spellStart"/>
            <w:r>
              <w:t>yDim</w:t>
            </w:r>
            <w:proofErr w:type="spellEnd"/>
            <w:r>
              <w:t xml:space="preserve"> can be a positive number and the </w:t>
            </w:r>
            <w:proofErr w:type="spellStart"/>
            <w:r>
              <w:t>startTile</w:t>
            </w:r>
            <w:proofErr w:type="spellEnd"/>
            <w:r>
              <w:t xml:space="preserve"> is defined as follow:</w:t>
            </w:r>
          </w:p>
          <w:p w14:paraId="0878DB7D" w14:textId="77777777" w:rsidR="00495FAF" w:rsidRDefault="00F2628A">
            <w:pPr>
              <w:pStyle w:val="TableContents"/>
            </w:pPr>
            <w:r>
              <w:t>0 = empty</w:t>
            </w:r>
          </w:p>
          <w:p w14:paraId="1F891245" w14:textId="77777777" w:rsidR="00495FAF" w:rsidRDefault="00F2628A">
            <w:pPr>
              <w:pStyle w:val="TableContents"/>
            </w:pPr>
            <w:r>
              <w:t>1 = grass</w:t>
            </w:r>
          </w:p>
          <w:p w14:paraId="688E9BF5" w14:textId="77777777" w:rsidR="00495FAF" w:rsidRDefault="00F2628A">
            <w:pPr>
              <w:pStyle w:val="TableContents"/>
            </w:pPr>
            <w:r>
              <w:t>2 = agent</w:t>
            </w:r>
          </w:p>
          <w:p w14:paraId="4201FD5D" w14:textId="77777777" w:rsidR="00495FAF" w:rsidRDefault="00F2628A">
            <w:pPr>
              <w:pStyle w:val="TableContents"/>
            </w:pPr>
            <w:r>
              <w:t>3 = wall</w:t>
            </w:r>
          </w:p>
        </w:tc>
      </w:tr>
      <w:tr w:rsidR="00495FAF" w14:paraId="1F776D94"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16BE63" w14:textId="77777777" w:rsidR="00495FAF" w:rsidRDefault="00F2628A">
            <w:pPr>
              <w:pStyle w:val="TableContents"/>
            </w:pPr>
            <w:proofErr w:type="gramStart"/>
            <w:r>
              <w:t>Area::</w:t>
            </w:r>
            <w:proofErr w:type="gramEnd"/>
            <w:r>
              <w:t xml:space="preserve">set(int </w:t>
            </w:r>
            <w:proofErr w:type="spellStart"/>
            <w:r>
              <w:t>x,int</w:t>
            </w:r>
            <w:proofErr w:type="spellEnd"/>
            <w:r>
              <w:t xml:space="preserve"> y, int what)</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92CAB5" w14:textId="77777777" w:rsidR="00495FAF" w:rsidRDefault="00F2628A">
            <w:pPr>
              <w:pStyle w:val="TableContents"/>
            </w:pPr>
            <w:r>
              <w:t xml:space="preserve">Using this </w:t>
            </w:r>
            <w:proofErr w:type="gramStart"/>
            <w:r>
              <w:t>function</w:t>
            </w:r>
            <w:proofErr w:type="gramEnd"/>
            <w:r>
              <w:t xml:space="preserve"> we can set each tile’s type individually. x and y identify the tile position and what it’s </w:t>
            </w:r>
            <w:proofErr w:type="gramStart"/>
            <w:r>
              <w:t>type  (</w:t>
            </w:r>
            <w:proofErr w:type="spellStart"/>
            <w:proofErr w:type="gramEnd"/>
            <w:r>
              <w:t>grass,empty</w:t>
            </w:r>
            <w:proofErr w:type="spellEnd"/>
            <w:r>
              <w:t>, wall and agent)</w:t>
            </w:r>
          </w:p>
        </w:tc>
      </w:tr>
    </w:tbl>
    <w:p w14:paraId="43B388DA" w14:textId="77777777" w:rsidR="00495FAF" w:rsidRDefault="00F2628A">
      <w:pPr>
        <w:pStyle w:val="Textbody"/>
      </w:pPr>
      <w:r>
        <w:t>Table 1. The main functions to set the area attributes</w:t>
      </w:r>
    </w:p>
    <w:p w14:paraId="5995F4FA" w14:textId="77777777" w:rsidR="00495FAF" w:rsidRDefault="00495FAF">
      <w:pPr>
        <w:pStyle w:val="Textbody"/>
      </w:pPr>
    </w:p>
    <w:p w14:paraId="68E3F63B" w14:textId="77777777" w:rsidR="00495FAF" w:rsidRDefault="00495FAF">
      <w:pPr>
        <w:pStyle w:val="Textbody"/>
      </w:pPr>
    </w:p>
    <w:p w14:paraId="0C6A265B" w14:textId="77777777" w:rsidR="00495FAF" w:rsidRDefault="00F2628A">
      <w:pPr>
        <w:pStyle w:val="Heading3"/>
      </w:pPr>
      <w:bookmarkStart w:id="17" w:name="__RefHeading___Toc1647_2061819211"/>
      <w:r>
        <w:t>2. Agents</w:t>
      </w:r>
      <w:bookmarkEnd w:id="17"/>
    </w:p>
    <w:p w14:paraId="5F4E1A44" w14:textId="77777777" w:rsidR="00495FAF" w:rsidRDefault="00F2628A">
      <w:pPr>
        <w:pStyle w:val="Textbody"/>
        <w:rPr>
          <w:b/>
          <w:bCs/>
        </w:rPr>
      </w:pPr>
      <w:r>
        <w:rPr>
          <w:b/>
          <w:bCs/>
        </w:rPr>
        <w:t>General explanation:</w:t>
      </w:r>
    </w:p>
    <w:p w14:paraId="52529F29" w14:textId="77777777" w:rsidR="00495FAF" w:rsidRDefault="00F2628A">
      <w:pPr>
        <w:pStyle w:val="Textbody"/>
      </w:pPr>
      <w:r>
        <w:t xml:space="preserve">Agents are the people of world (area) and their task is to collect grasses. They can turn left, right, move forward/backward or do nothing in each turn. As soon as they move to a new tile which is filled with grass, they will collect it and will gain one score. </w:t>
      </w:r>
      <w:commentRangeStart w:id="18"/>
      <w:r>
        <w:t xml:space="preserve">So, eventually we will assess each agent based on </w:t>
      </w:r>
      <w:proofErr w:type="spellStart"/>
      <w:r>
        <w:t>it’s</w:t>
      </w:r>
      <w:proofErr w:type="spellEnd"/>
      <w:r>
        <w:t xml:space="preserve"> total score by the end of the turns.</w:t>
      </w:r>
      <w:commentRangeEnd w:id="18"/>
      <w:r w:rsidR="00830586">
        <w:rPr>
          <w:rStyle w:val="CommentReference"/>
          <w:rFonts w:cs="Mangal"/>
        </w:rPr>
        <w:commentReference w:id="18"/>
      </w:r>
    </w:p>
    <w:p w14:paraId="46B0B66B" w14:textId="77777777" w:rsidR="00495FAF" w:rsidRDefault="00F2628A">
      <w:pPr>
        <w:pStyle w:val="Textbody"/>
        <w:rPr>
          <w:b/>
          <w:bCs/>
        </w:rPr>
      </w:pPr>
      <w:r>
        <w:rPr>
          <w:b/>
          <w:bCs/>
        </w:rPr>
        <w:t>Technical explanation:</w:t>
      </w:r>
    </w:p>
    <w:p w14:paraId="04530E80" w14:textId="77777777" w:rsidR="00495FAF" w:rsidRDefault="00F2628A">
      <w:pPr>
        <w:pStyle w:val="Textbody"/>
      </w:pPr>
      <w:r>
        <w:t>Agents are objects of Organism class which is decelerated and defined in Organism.hpp and Organism.cpp respectively.</w:t>
      </w:r>
    </w:p>
    <w:p w14:paraId="015FFFFF" w14:textId="77777777" w:rsidR="00495FAF" w:rsidRDefault="00F2628A">
      <w:pPr>
        <w:pStyle w:val="Textbody"/>
      </w:pPr>
      <w:commentRangeStart w:id="19"/>
      <w:r>
        <w:t xml:space="preserve">The agents </w:t>
      </w:r>
      <w:proofErr w:type="gramStart"/>
      <w:r>
        <w:t>has</w:t>
      </w:r>
      <w:proofErr w:type="gramEnd"/>
      <w:r>
        <w:t xml:space="preserve"> several modules that are shown in the next figure:</w:t>
      </w:r>
      <w:commentRangeEnd w:id="19"/>
      <w:r w:rsidR="00830586">
        <w:rPr>
          <w:rStyle w:val="CommentReference"/>
          <w:rFonts w:cs="Mangal"/>
        </w:rPr>
        <w:commentReference w:id="19"/>
      </w:r>
    </w:p>
    <w:p w14:paraId="5AEC95A7" w14:textId="77777777" w:rsidR="00495FAF" w:rsidRDefault="00F2628A">
      <w:pPr>
        <w:pStyle w:val="Textbody"/>
      </w:pPr>
      <w:r>
        <w:rPr>
          <w:noProof/>
        </w:rPr>
        <mc:AlternateContent>
          <mc:Choice Requires="wps">
            <w:drawing>
              <wp:anchor distT="0" distB="0" distL="114300" distR="114300" simplePos="0" relativeHeight="7" behindDoc="0" locked="0" layoutInCell="1" allowOverlap="1" wp14:anchorId="7E273D01" wp14:editId="425C5B54">
                <wp:simplePos x="0" y="0"/>
                <wp:positionH relativeFrom="column">
                  <wp:posOffset>22860</wp:posOffset>
                </wp:positionH>
                <wp:positionV relativeFrom="paragraph">
                  <wp:posOffset>123187</wp:posOffset>
                </wp:positionV>
                <wp:extent cx="6219821" cy="933446"/>
                <wp:effectExtent l="0" t="0" r="9529" b="19054"/>
                <wp:wrapNone/>
                <wp:docPr id="8" name="Shape8"/>
                <wp:cNvGraphicFramePr/>
                <a:graphic xmlns:a="http://schemas.openxmlformats.org/drawingml/2006/main">
                  <a:graphicData uri="http://schemas.microsoft.com/office/word/2010/wordprocessingShape">
                    <wps:wsp>
                      <wps:cNvSpPr/>
                      <wps:spPr>
                        <a:xfrm>
                          <a:off x="0" y="0"/>
                          <a:ext cx="6219821" cy="933446"/>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729FCF"/>
                        </a:solidFill>
                        <a:ln w="12701" cap="flat">
                          <a:solidFill>
                            <a:srgbClr val="3465A4"/>
                          </a:solidFill>
                          <a:prstDash val="solid"/>
                          <a:miter/>
                        </a:ln>
                      </wps:spPr>
                      <wps:txbx>
                        <w:txbxContent>
                          <w:p w14:paraId="3D5E3A2A" w14:textId="77777777" w:rsidR="00495FAF" w:rsidRDefault="00495FAF"/>
                        </w:txbxContent>
                      </wps:txbx>
                      <wps:bodyPr vert="horz" wrap="square" lIns="0" tIns="0" rIns="0" bIns="0" anchor="ctr" anchorCtr="0" compatLnSpc="0">
                        <a:noAutofit/>
                      </wps:bodyPr>
                    </wps:wsp>
                  </a:graphicData>
                </a:graphic>
              </wp:anchor>
            </w:drawing>
          </mc:Choice>
          <mc:Fallback>
            <w:pict>
              <v:shape id="Shape8" o:spid="_x0000_s1033" style="position:absolute;margin-left:1.8pt;margin-top:9.7pt;width:489.75pt;height:73.5pt;z-index:7;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" adj="-11796480,,5400" path="m,l21600,r,21600l,21600,,xe" fillcolor="#729fcf" strokecolor="#3465a4" strokeweight=".35281mm">
                <v:stroke joinstyle="miter"/>
                <v:formulas/>
                <v:path arrowok="t" o:connecttype="custom" o:connectlocs="3109911,0;6219821,466723;3109911,933446;0,466723" o:connectangles="270,0,90,180" textboxrect="0,0,21600,21600"/>
                <v:textbox inset="0,0,0,0">
                  <w:txbxContent>
                    <w:p w:rsidR="00495FAF" w:rsidRDefault="00495FAF"/>
                  </w:txbxContent>
                </v:textbox>
              </v:shape>
            </w:pict>
          </mc:Fallback>
        </mc:AlternateContent>
      </w:r>
    </w:p>
    <w:p w14:paraId="41361477" w14:textId="77777777" w:rsidR="00495FAF" w:rsidRDefault="00F2628A">
      <w:pPr>
        <w:pStyle w:val="Textbody"/>
      </w:pPr>
      <w:r>
        <w:rPr>
          <w:noProof/>
        </w:rPr>
        <mc:AlternateContent>
          <mc:Choice Requires="wps">
            <w:drawing>
              <wp:anchor distT="0" distB="0" distL="114300" distR="114300" simplePos="0" relativeHeight="8" behindDoc="0" locked="0" layoutInCell="1" allowOverlap="1" wp14:anchorId="6C288B0B" wp14:editId="6A6B038E">
                <wp:simplePos x="0" y="0"/>
                <wp:positionH relativeFrom="column">
                  <wp:posOffset>160568</wp:posOffset>
                </wp:positionH>
                <wp:positionV relativeFrom="paragraph">
                  <wp:posOffset>58338</wp:posOffset>
                </wp:positionV>
                <wp:extent cx="485775" cy="427994"/>
                <wp:effectExtent l="0" t="0" r="28575" b="10156"/>
                <wp:wrapNone/>
                <wp:docPr id="9" name="Shape9"/>
                <wp:cNvGraphicFramePr/>
                <a:graphic xmlns:a="http://schemas.openxmlformats.org/drawingml/2006/main">
                  <a:graphicData uri="http://schemas.microsoft.com/office/word/2010/wordprocessingShape">
                    <wps:wsp>
                      <wps:cNvSpPr/>
                      <wps:spPr>
                        <a:xfrm>
                          <a:off x="0" y="0"/>
                          <a:ext cx="485775" cy="427994"/>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DDDDDD"/>
                        </a:solidFill>
                        <a:ln w="12701" cap="flat">
                          <a:solidFill>
                            <a:srgbClr val="3465A4"/>
                          </a:solidFill>
                          <a:prstDash val="solid"/>
                          <a:miter/>
                        </a:ln>
                      </wps:spPr>
                      <wps:txbx>
                        <w:txbxContent>
                          <w:p w14:paraId="4DA6F362" w14:textId="77777777" w:rsidR="00495FAF" w:rsidRDefault="00F2628A">
                            <w:r>
                              <w:t>Brain</w:t>
                            </w:r>
                          </w:p>
                        </w:txbxContent>
                      </wps:txbx>
                      <wps:bodyPr vert="horz" wrap="none" lIns="0" tIns="0" rIns="0" bIns="0" anchor="ctr" anchorCtr="0" compatLnSpc="0">
                        <a:noAutofit/>
                      </wps:bodyPr>
                    </wps:wsp>
                  </a:graphicData>
                </a:graphic>
              </wp:anchor>
            </w:drawing>
          </mc:Choice>
          <mc:Fallback>
            <w:pict>
              <v:shape id="Shape9" o:spid="_x0000_s1034" style="position:absolute;margin-left:12.65pt;margin-top:4.6pt;width:38.25pt;height:33.7pt;z-index:8;visibility:visible;mso-wrap-style:none;mso-wrap-distance-left:9pt;mso-wrap-distance-top:0;mso-wrap-distance-right:9pt;mso-wrap-distance-bottom:0;mso-position-horizontal:absolute;mso-position-horizontal-relative:text;mso-position-vertical:absolute;mso-position-vertical-relative:text;v-text-anchor:middle" coordsize="485775,4279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" adj="-11796480,,5400" path="m71332,at,,142664,142664,71332,,,71332l,356662at,285330,142664,427994,,356662,71332,427994l414443,427994at343111,285330,485775,427994,414443,427994,485775,356662l485775,71332at343111,,485775,142664,485775,71332,414443,l71332,xe" fillcolor="#ddd" strokecolor="#3465a4" strokeweight=".35281mm">
                <v:stroke joinstyle="miter"/>
                <v:formulas/>
                <v:path arrowok="t" o:connecttype="custom" o:connectlocs="242888,0;485775,213997;242888,427994;0,213997" o:connectangles="270,0,90,180" textboxrect="20893,20893,464882,407101"/>
                <v:textbox inset="0,0,0,0">
                  <w:txbxContent>
                    <w:p w:rsidR="00495FAF" w:rsidRDefault="00F2628A">
                      <w:r>
                        <w:t>Brain</w:t>
                      </w:r>
                    </w:p>
                  </w:txbxContent>
                </v:textbox>
              </v:shape>
            </w:pict>
          </mc:Fallback>
        </mc:AlternateContent>
      </w:r>
      <w:r>
        <w:rPr>
          <w:noProof/>
        </w:rPr>
        <mc:AlternateContent>
          <mc:Choice Requires="wps">
            <w:drawing>
              <wp:anchor distT="0" distB="0" distL="114300" distR="114300" simplePos="0" relativeHeight="9" behindDoc="0" locked="0" layoutInCell="1" allowOverlap="1" wp14:anchorId="2674416B" wp14:editId="54FE6FC0">
                <wp:simplePos x="0" y="0"/>
                <wp:positionH relativeFrom="column">
                  <wp:posOffset>808238</wp:posOffset>
                </wp:positionH>
                <wp:positionV relativeFrom="paragraph">
                  <wp:posOffset>58338</wp:posOffset>
                </wp:positionV>
                <wp:extent cx="314325" cy="428625"/>
                <wp:effectExtent l="0" t="0" r="28575" b="28575"/>
                <wp:wrapNone/>
                <wp:docPr id="10" name="Shape10"/>
                <wp:cNvGraphicFramePr/>
                <a:graphic xmlns:a="http://schemas.openxmlformats.org/drawingml/2006/main">
                  <a:graphicData uri="http://schemas.microsoft.com/office/word/2010/wordprocessingShape">
                    <wps:wsp>
                      <wps:cNvSpPr/>
                      <wps:spPr>
                        <a:xfrm>
                          <a:off x="0" y="0"/>
                          <a:ext cx="314325" cy="428625"/>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ADD58A"/>
                        </a:solidFill>
                        <a:ln w="12701" cap="flat">
                          <a:solidFill>
                            <a:srgbClr val="3465A4"/>
                          </a:solidFill>
                          <a:prstDash val="solid"/>
                          <a:miter/>
                        </a:ln>
                      </wps:spPr>
                      <wps:txbx>
                        <w:txbxContent>
                          <w:p w14:paraId="12D05B21" w14:textId="77777777" w:rsidR="00495FAF" w:rsidRDefault="00F2628A">
                            <w:r>
                              <w:t>ID</w:t>
                            </w:r>
                          </w:p>
                        </w:txbxContent>
                      </wps:txbx>
                      <wps:bodyPr vert="horz" wrap="none" lIns="0" tIns="0" rIns="0" bIns="0" anchor="ctr" anchorCtr="0" compatLnSpc="0">
                        <a:noAutofit/>
                      </wps:bodyPr>
                    </wps:wsp>
                  </a:graphicData>
                </a:graphic>
              </wp:anchor>
            </w:drawing>
          </mc:Choice>
          <mc:Fallback>
            <w:pict>
              <v:shape id="Shape10" o:spid="_x0000_s1035" style="position:absolute;margin-left:63.65pt;margin-top:4.6pt;width:24.75pt;height:33.75pt;z-index:9;visibility:visible;mso-wrap-style:none;mso-wrap-distance-left:9pt;mso-wrap-distance-top:0;mso-wrap-distance-right:9pt;mso-wrap-distance-bottom:0;mso-position-horizontal:absolute;mso-position-horizontal-relative:text;mso-position-vertical:absolute;mso-position-vertical-relative:text;v-text-anchor:middle" coordsize="314325,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" adj="-11796480,,5400" path="m52387,at,,104774,104774,52387,,,52387l,376238at,323851,104774,428625,,376238,52387,428625l261937,428625at209550,323851,314324,428625,261937,428625,314324,376238l314325,52387at209551,,314325,104774,314325,52387,261938,l52387,xe" fillcolor="#add58a" strokecolor="#3465a4" strokeweight=".35281mm">
                <v:stroke joinstyle="miter"/>
                <v:formulas/>
                <v:path arrowok="t" o:connecttype="custom" o:connectlocs="157163,0;314325,214313;157163,428625;0,214313" o:connectangles="270,0,90,180" textboxrect="15344,15344,298981,413281"/>
                <v:textbox inset="0,0,0,0">
                  <w:txbxContent>
                    <w:p w:rsidR="00495FAF" w:rsidRDefault="00F2628A">
                      <w:r>
                        <w:t>ID</w:t>
                      </w:r>
                    </w:p>
                  </w:txbxContent>
                </v:textbox>
              </v:shape>
            </w:pict>
          </mc:Fallback>
        </mc:AlternateContent>
      </w:r>
      <w:r>
        <w:rPr>
          <w:noProof/>
        </w:rPr>
        <mc:AlternateContent>
          <mc:Choice Requires="wps">
            <w:drawing>
              <wp:anchor distT="0" distB="0" distL="114300" distR="114300" simplePos="0" relativeHeight="10" behindDoc="0" locked="0" layoutInCell="1" allowOverlap="1" wp14:anchorId="4011F656" wp14:editId="0C241611">
                <wp:simplePos x="0" y="0"/>
                <wp:positionH relativeFrom="column">
                  <wp:posOffset>1303568</wp:posOffset>
                </wp:positionH>
                <wp:positionV relativeFrom="paragraph">
                  <wp:posOffset>68031</wp:posOffset>
                </wp:positionV>
                <wp:extent cx="1247771" cy="400050"/>
                <wp:effectExtent l="0" t="0" r="9529" b="19050"/>
                <wp:wrapNone/>
                <wp:docPr id="11" name="Shape11"/>
                <wp:cNvGraphicFramePr/>
                <a:graphic xmlns:a="http://schemas.openxmlformats.org/drawingml/2006/main">
                  <a:graphicData uri="http://schemas.microsoft.com/office/word/2010/wordprocessingShape">
                    <wps:wsp>
                      <wps:cNvSpPr/>
                      <wps:spPr>
                        <a:xfrm>
                          <a:off x="0" y="0"/>
                          <a:ext cx="1247771" cy="400050"/>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E3D200"/>
                        </a:solidFill>
                        <a:ln w="12701" cap="flat">
                          <a:solidFill>
                            <a:srgbClr val="3465A4"/>
                          </a:solidFill>
                          <a:prstDash val="solid"/>
                          <a:miter/>
                        </a:ln>
                      </wps:spPr>
                      <wps:txbx>
                        <w:txbxContent>
                          <w:p w14:paraId="0D13E7AC" w14:textId="77777777" w:rsidR="00495FAF" w:rsidRDefault="00F2628A">
                            <w:r>
                              <w:t>bornInGeneration</w:t>
                            </w:r>
                          </w:p>
                        </w:txbxContent>
                      </wps:txbx>
                      <wps:bodyPr vert="horz" wrap="none" lIns="0" tIns="0" rIns="0" bIns="0" anchor="ctr" anchorCtr="0" compatLnSpc="0">
                        <a:noAutofit/>
                      </wps:bodyPr>
                    </wps:wsp>
                  </a:graphicData>
                </a:graphic>
              </wp:anchor>
            </w:drawing>
          </mc:Choice>
          <mc:Fallback>
            <w:pict>
              <v:shape id="Shape11" o:spid="_x0000_s1036" style="position:absolute;margin-left:102.65pt;margin-top:5.35pt;width:98.25pt;height:31.5pt;z-index:10;visibility:visible;mso-wrap-style:none;mso-wrap-distance-left:9pt;mso-wrap-distance-top:0;mso-wrap-distance-right:9pt;mso-wrap-distance-bottom:0;mso-position-horizontal:absolute;mso-position-horizontal-relative:text;mso-position-vertical:absolute;mso-position-vertical-relative:text;v-text-anchor:middle" coordsize="1247771,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" adj="-11796480,,5400" path="m66675,at,,133350,133350,66675,,,66675l,333375at,266700,133350,400050,,333375,66675,400050l1181096,400050at1114421,266700,1247771,400050,1181096,400050,1247771,333375l1247771,66675at1114421,,1247771,133350,1247771,66675,1181096,l66675,xe" fillcolor="#e3d200" strokecolor="#3465a4" strokeweight=".35281mm">
                <v:stroke joinstyle="miter"/>
                <v:formulas/>
                <v:path arrowok="t" o:connecttype="custom" o:connectlocs="623886,0;1247771,200025;623886,400050;0,200025" o:connectangles="270,0,90,180" textboxrect="19529,19529,1228242,380521"/>
                <v:textbox inset="0,0,0,0">
                  <w:txbxContent>
                    <w:p w:rsidR="00495FAF" w:rsidRDefault="00F2628A">
                      <w:r>
                        <w:t>bornInGeneration</w:t>
                      </w:r>
                    </w:p>
                  </w:txbxContent>
                </v:textbox>
              </v:shape>
            </w:pict>
          </mc:Fallback>
        </mc:AlternateContent>
      </w:r>
      <w:r>
        <w:rPr>
          <w:noProof/>
        </w:rPr>
        <mc:AlternateContent>
          <mc:Choice Requires="wps">
            <w:drawing>
              <wp:anchor distT="0" distB="0" distL="114300" distR="114300" simplePos="0" relativeHeight="11" behindDoc="0" locked="0" layoutInCell="1" allowOverlap="1" wp14:anchorId="5F6F2EF7" wp14:editId="47699AB0">
                <wp:simplePos x="0" y="0"/>
                <wp:positionH relativeFrom="column">
                  <wp:posOffset>2760847</wp:posOffset>
                </wp:positionH>
                <wp:positionV relativeFrom="paragraph">
                  <wp:posOffset>87142</wp:posOffset>
                </wp:positionV>
                <wp:extent cx="685800" cy="390521"/>
                <wp:effectExtent l="0" t="0" r="19050" b="9529"/>
                <wp:wrapNone/>
                <wp:docPr id="12" name="Shape12"/>
                <wp:cNvGraphicFramePr/>
                <a:graphic xmlns:a="http://schemas.openxmlformats.org/drawingml/2006/main">
                  <a:graphicData uri="http://schemas.microsoft.com/office/word/2010/wordprocessingShape">
                    <wps:wsp>
                      <wps:cNvSpPr/>
                      <wps:spPr>
                        <a:xfrm>
                          <a:off x="0" y="0"/>
                          <a:ext cx="685800" cy="390521"/>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AA55A1"/>
                        </a:solidFill>
                        <a:ln w="12701" cap="flat">
                          <a:solidFill>
                            <a:srgbClr val="3465A4"/>
                          </a:solidFill>
                          <a:prstDash val="solid"/>
                          <a:miter/>
                        </a:ln>
                      </wps:spPr>
                      <wps:txbx>
                        <w:txbxContent>
                          <w:p w14:paraId="7F0A8EFD" w14:textId="77777777" w:rsidR="00495FAF" w:rsidRDefault="00F2628A">
                            <w:r>
                              <w:t>genome</w:t>
                            </w:r>
                          </w:p>
                        </w:txbxContent>
                      </wps:txbx>
                      <wps:bodyPr vert="horz" wrap="none" lIns="0" tIns="0" rIns="0" bIns="0" anchor="ctr" anchorCtr="0" compatLnSpc="0">
                        <a:noAutofit/>
                      </wps:bodyPr>
                    </wps:wsp>
                  </a:graphicData>
                </a:graphic>
              </wp:anchor>
            </w:drawing>
          </mc:Choice>
          <mc:Fallback>
            <w:pict>
              <v:shape id="Shape12" o:spid="_x0000_s1037" style="position:absolute;margin-left:217.4pt;margin-top:6.85pt;width:54pt;height:30.75pt;z-index:11;visibility:visible;mso-wrap-style:none;mso-wrap-distance-left:9pt;mso-wrap-distance-top:0;mso-wrap-distance-right:9pt;mso-wrap-distance-bottom:0;mso-position-horizontal:absolute;mso-position-horizontal-relative:text;mso-position-vertical:absolute;mso-position-vertical-relative:text;v-text-anchor:middle" coordsize="685800,39052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" adj="-11796480,,5400" path="m65087,at,,130174,130174,65087,,,65087l,325434at,260347,130174,390521,,325434,65087,390521l620713,390521at555626,260347,685800,390521,620713,390521,685800,325434l685800,65087at555626,,685800,130174,685800,65087,620713,l65087,xe" fillcolor="#aa55a1" strokecolor="#3465a4" strokeweight=".35281mm">
                <v:stroke joinstyle="miter"/>
                <v:formulas/>
                <v:path arrowok="t" o:connecttype="custom" o:connectlocs="342900,0;685800,195261;342900,390521;0,195261" o:connectangles="270,0,90,180" textboxrect="19064,19064,666736,371457"/>
                <v:textbox inset="0,0,0,0">
                  <w:txbxContent>
                    <w:p w:rsidR="00495FAF" w:rsidRDefault="00F2628A">
                      <w:r>
                        <w:t>genome</w:t>
                      </w:r>
                    </w:p>
                  </w:txbxContent>
                </v:textbox>
              </v:shape>
            </w:pict>
          </mc:Fallback>
        </mc:AlternateContent>
      </w:r>
      <w:r>
        <w:rPr>
          <w:noProof/>
        </w:rPr>
        <mc:AlternateContent>
          <mc:Choice Requires="wps">
            <w:drawing>
              <wp:anchor distT="0" distB="0" distL="114300" distR="114300" simplePos="0" relativeHeight="12" behindDoc="0" locked="0" layoutInCell="1" allowOverlap="1" wp14:anchorId="39602D6D" wp14:editId="39BB801F">
                <wp:simplePos x="0" y="0"/>
                <wp:positionH relativeFrom="column">
                  <wp:posOffset>3646810</wp:posOffset>
                </wp:positionH>
                <wp:positionV relativeFrom="paragraph">
                  <wp:posOffset>48280</wp:posOffset>
                </wp:positionV>
                <wp:extent cx="714375" cy="391162"/>
                <wp:effectExtent l="0" t="0" r="28575" b="27938"/>
                <wp:wrapNone/>
                <wp:docPr id="13" name="Shape13"/>
                <wp:cNvGraphicFramePr/>
                <a:graphic xmlns:a="http://schemas.openxmlformats.org/drawingml/2006/main">
                  <a:graphicData uri="http://schemas.microsoft.com/office/word/2010/wordprocessingShape">
                    <wps:wsp>
                      <wps:cNvSpPr/>
                      <wps:spPr>
                        <a:xfrm>
                          <a:off x="0" y="0"/>
                          <a:ext cx="714375" cy="391162"/>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009353"/>
                        </a:solidFill>
                        <a:ln w="12701" cap="flat">
                          <a:solidFill>
                            <a:srgbClr val="3465A4"/>
                          </a:solidFill>
                          <a:prstDash val="solid"/>
                          <a:miter/>
                        </a:ln>
                      </wps:spPr>
                      <wps:txbx>
                        <w:txbxContent>
                          <w:p w14:paraId="095CF3D6" w14:textId="77777777" w:rsidR="00495FAF" w:rsidRDefault="00F2628A">
                            <w:r>
                              <w:t>DataMap</w:t>
                            </w:r>
                          </w:p>
                        </w:txbxContent>
                      </wps:txbx>
                      <wps:bodyPr vert="horz" wrap="none" lIns="0" tIns="0" rIns="0" bIns="0" anchor="ctr" anchorCtr="0" compatLnSpc="0">
                        <a:noAutofit/>
                      </wps:bodyPr>
                    </wps:wsp>
                  </a:graphicData>
                </a:graphic>
              </wp:anchor>
            </w:drawing>
          </mc:Choice>
          <mc:Fallback>
            <w:pict>
              <v:shape id="Shape13" o:spid="_x0000_s1038" style="position:absolute;margin-left:287.15pt;margin-top:3.8pt;width:56.25pt;height:30.8pt;z-index:12;visibility:visible;mso-wrap-style:none;mso-wrap-distance-left:9pt;mso-wrap-distance-top:0;mso-wrap-distance-right:9pt;mso-wrap-distance-bottom:0;mso-position-horizontal:absolute;mso-position-horizontal-relative:text;mso-position-vertical:absolute;mso-position-vertical-relative:text;v-text-anchor:middle" coordsize="714375,3911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" adj="-11796480,,5400" path="m65194,at,,130388,130388,65194,,,65194l,325968at,260774,130388,391162,,325968,65194,391162l649181,391162at583987,260774,714375,391162,649181,391162,714375,325968l714375,65194at583987,,714375,130388,714375,65194,649181,l65194,xe" fillcolor="#009353" strokecolor="#3465a4" strokeweight=".35281mm">
                <v:stroke joinstyle="miter"/>
                <v:formulas/>
                <v:path arrowok="t" o:connecttype="custom" o:connectlocs="357188,0;714375,195581;357188,391162;0,195581" o:connectangles="270,0,90,180" textboxrect="19095,19095,695280,372067"/>
                <v:textbox inset="0,0,0,0">
                  <w:txbxContent>
                    <w:p w:rsidR="00495FAF" w:rsidRDefault="00F2628A">
                      <w:r>
                        <w:t>DataMap</w:t>
                      </w:r>
                    </w:p>
                  </w:txbxContent>
                </v:textbox>
              </v:shape>
            </w:pict>
          </mc:Fallback>
        </mc:AlternateContent>
      </w:r>
      <w:r>
        <w:rPr>
          <w:noProof/>
        </w:rPr>
        <mc:AlternateContent>
          <mc:Choice Requires="wps">
            <w:drawing>
              <wp:anchor distT="0" distB="0" distL="114300" distR="114300" simplePos="0" relativeHeight="13" behindDoc="0" locked="0" layoutInCell="1" allowOverlap="1" wp14:anchorId="692EF0B6" wp14:editId="48D572F3">
                <wp:simplePos x="0" y="0"/>
                <wp:positionH relativeFrom="column">
                  <wp:posOffset>4770699</wp:posOffset>
                </wp:positionH>
                <wp:positionV relativeFrom="paragraph">
                  <wp:posOffset>54681</wp:posOffset>
                </wp:positionV>
                <wp:extent cx="942975" cy="381003"/>
                <wp:effectExtent l="0" t="0" r="28575" b="19047"/>
                <wp:wrapNone/>
                <wp:docPr id="14" name="Shape14"/>
                <wp:cNvGraphicFramePr/>
                <a:graphic xmlns:a="http://schemas.openxmlformats.org/drawingml/2006/main">
                  <a:graphicData uri="http://schemas.microsoft.com/office/word/2010/wordprocessingShape">
                    <wps:wsp>
                      <wps:cNvSpPr/>
                      <wps:spPr>
                        <a:xfrm>
                          <a:off x="0" y="0"/>
                          <a:ext cx="942975" cy="381003"/>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3715A"/>
                        </a:solidFill>
                        <a:ln w="12701" cap="flat">
                          <a:solidFill>
                            <a:srgbClr val="3465A4"/>
                          </a:solidFill>
                          <a:prstDash val="solid"/>
                          <a:miter/>
                        </a:ln>
                      </wps:spPr>
                      <wps:txbx>
                        <w:txbxContent>
                          <w:p w14:paraId="684B973E" w14:textId="77777777" w:rsidR="00495FAF" w:rsidRDefault="00F2628A">
                            <w:r>
                              <w:t>Initial position</w:t>
                            </w:r>
                          </w:p>
                        </w:txbxContent>
                      </wps:txbx>
                      <wps:bodyPr vert="horz" wrap="none" lIns="0" tIns="0" rIns="0" bIns="0" anchor="ctr" anchorCtr="0" compatLnSpc="0">
                        <a:noAutofit/>
                      </wps:bodyPr>
                    </wps:wsp>
                  </a:graphicData>
                </a:graphic>
              </wp:anchor>
            </w:drawing>
          </mc:Choice>
          <mc:Fallback>
            <w:pict>
              <v:shape id="Shape14" o:spid="_x0000_s1039" style="position:absolute;margin-left:375.65pt;margin-top:4.3pt;width:74.25pt;height:30pt;z-index:13;visibility:visible;mso-wrap-style:none;mso-wrap-distance-left:9pt;mso-wrap-distance-top:0;mso-wrap-distance-right:9pt;mso-wrap-distance-bottom:0;mso-position-horizontal:absolute;mso-position-horizontal-relative:text;mso-position-vertical:absolute;mso-position-vertical-relative:text;v-text-anchor:middle" coordsize="942975,38100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" adj="-11796480,,5400" path="m63501,at,,127002,127002,63501,,,63501l,317503at,254002,127002,381004,,317503,63501,381004l879475,381003at815974,254001,942976,381003,879475,381003,942976,317502l942975,63501at815973,,942975,127002,942975,63501,879474,l63501,xe" fillcolor="#f3715a" strokecolor="#3465a4" strokeweight=".35281mm">
                <v:stroke joinstyle="miter"/>
                <v:formulas/>
                <v:path arrowok="t" o:connecttype="custom" o:connectlocs="471488,0;942975,190502;471488,381003;0,190502" o:connectangles="270,0,90,180" textboxrect="18599,18599,924376,362404"/>
                <v:textbox inset="0,0,0,0">
                  <w:txbxContent>
                    <w:p w:rsidR="00495FAF" w:rsidRDefault="00F2628A">
                      <w:r>
                        <w:t>Initial position</w:t>
                      </w:r>
                    </w:p>
                  </w:txbxContent>
                </v:textbox>
              </v:shape>
            </w:pict>
          </mc:Fallback>
        </mc:AlternateContent>
      </w:r>
    </w:p>
    <w:p w14:paraId="52BBF4A4" w14:textId="77777777" w:rsidR="00495FAF" w:rsidRDefault="00495FAF">
      <w:pPr>
        <w:pStyle w:val="Textbody"/>
      </w:pPr>
    </w:p>
    <w:p w14:paraId="0FA52880" w14:textId="77777777" w:rsidR="00495FAF" w:rsidRDefault="00495FAF">
      <w:pPr>
        <w:pStyle w:val="Textbody"/>
      </w:pPr>
    </w:p>
    <w:p w14:paraId="4E0F5FB6" w14:textId="77777777" w:rsidR="00495FAF" w:rsidRDefault="00F2628A">
      <w:pPr>
        <w:pStyle w:val="Textbody"/>
      </w:pPr>
      <w:r>
        <w:t>Figure 2. Agents modules</w:t>
      </w:r>
    </w:p>
    <w:p w14:paraId="3ED79F36" w14:textId="77777777" w:rsidR="00495FAF" w:rsidRDefault="00F2628A">
      <w:pPr>
        <w:pStyle w:val="Textbody"/>
      </w:pPr>
      <w:commentRangeStart w:id="20"/>
      <w:r>
        <w:t>The agents make simple actions. In this scenario they can turn left, right or move forward.</w:t>
      </w:r>
    </w:p>
    <w:p w14:paraId="7103A924" w14:textId="77777777" w:rsidR="00495FAF" w:rsidRDefault="00F2628A">
      <w:pPr>
        <w:pStyle w:val="Textbody"/>
      </w:pPr>
      <w:r>
        <w:t xml:space="preserve">This class uses three other classes that are </w:t>
      </w:r>
      <w:proofErr w:type="gramStart"/>
      <w:r>
        <w:t>Brain,  Genome</w:t>
      </w:r>
      <w:proofErr w:type="gramEnd"/>
      <w:r>
        <w:t xml:space="preserve"> and </w:t>
      </w:r>
      <w:proofErr w:type="spellStart"/>
      <w:r>
        <w:t>dataCollector</w:t>
      </w:r>
      <w:proofErr w:type="spellEnd"/>
      <w:r>
        <w:t xml:space="preserve">. Brain is in the brain folder and the two </w:t>
      </w:r>
      <w:proofErr w:type="gramStart"/>
      <w:r>
        <w:t>other</w:t>
      </w:r>
      <w:proofErr w:type="gramEnd"/>
      <w:r>
        <w:t xml:space="preserve"> are in the core folder.</w:t>
      </w:r>
      <w:commentRangeEnd w:id="20"/>
      <w:r w:rsidR="00830586">
        <w:rPr>
          <w:rStyle w:val="CommentReference"/>
          <w:rFonts w:cs="Mangal"/>
        </w:rPr>
        <w:commentReference w:id="20"/>
      </w:r>
    </w:p>
    <w:p w14:paraId="347CB1B4" w14:textId="77777777" w:rsidR="00495FAF" w:rsidRDefault="00F2628A">
      <w:pPr>
        <w:pStyle w:val="Textbody"/>
      </w:pPr>
      <w:r>
        <w:t xml:space="preserve">In this project we have created them in </w:t>
      </w:r>
      <w:proofErr w:type="spellStart"/>
      <w:proofErr w:type="gramStart"/>
      <w:r>
        <w:t>ExampleWorld</w:t>
      </w:r>
      <w:proofErr w:type="spellEnd"/>
      <w:r>
        <w:t>::</w:t>
      </w:r>
      <w:proofErr w:type="spellStart"/>
      <w:proofErr w:type="gramEnd"/>
      <w:r>
        <w:t>evaluateSolo</w:t>
      </w:r>
      <w:proofErr w:type="spellEnd"/>
      <w:r>
        <w:t>() (which is in world/</w:t>
      </w:r>
      <w:proofErr w:type="spellStart"/>
      <w:r>
        <w:t>ExampleWorld</w:t>
      </w:r>
      <w:proofErr w:type="spellEnd"/>
      <w:r>
        <w:t>/ExampleWorld.cpp).</w:t>
      </w:r>
    </w:p>
    <w:p w14:paraId="2EBA2853" w14:textId="77777777" w:rsidR="00495FAF" w:rsidRDefault="00F2628A">
      <w:pPr>
        <w:pStyle w:val="Heading3"/>
      </w:pPr>
      <w:bookmarkStart w:id="21" w:name="__RefHeading___Toc1649_2061819211"/>
      <w:r>
        <w:lastRenderedPageBreak/>
        <w:t>3. Evaluation</w:t>
      </w:r>
      <w:bookmarkEnd w:id="21"/>
    </w:p>
    <w:p w14:paraId="36A9BB24" w14:textId="77777777" w:rsidR="00495FAF" w:rsidRDefault="00F2628A">
      <w:pPr>
        <w:pStyle w:val="Textbody"/>
      </w:pPr>
      <w:r>
        <w:t>The evaluation is based on scores which is number of grasses that the agents collect during the experiments.</w:t>
      </w:r>
    </w:p>
    <w:p w14:paraId="287D1664" w14:textId="77777777" w:rsidR="00495FAF" w:rsidRDefault="00F2628A">
      <w:pPr>
        <w:pStyle w:val="Textbody"/>
      </w:pPr>
      <w:r>
        <w:t>Condition 1) Groups of individuals collaborate together in the world, everyone receives only what they harvest (a control)</w:t>
      </w:r>
    </w:p>
    <w:p w14:paraId="61D0CAA6" w14:textId="77777777" w:rsidR="00495FAF" w:rsidRDefault="00F2628A">
      <w:pPr>
        <w:pStyle w:val="Textbody"/>
      </w:pPr>
      <w:r>
        <w:t>Condition 2) An organism is picked and cloned 4 times, the four clones are put in the environment and their individual performance recorded, the agents now receive:</w:t>
      </w:r>
    </w:p>
    <w:p w14:paraId="21FB37B8" w14:textId="77777777" w:rsidR="00495FAF" w:rsidRDefault="00F2628A">
      <w:pPr>
        <w:pStyle w:val="Textbody"/>
      </w:pPr>
      <w:r>
        <w:t>a) what their worst performer received (all of one)</w:t>
      </w:r>
    </w:p>
    <w:p w14:paraId="3D955986" w14:textId="77777777" w:rsidR="00495FAF" w:rsidRDefault="00F2628A">
      <w:pPr>
        <w:pStyle w:val="Textbody"/>
      </w:pPr>
      <w:r>
        <w:t>b) what their best performer received (one of all)</w:t>
      </w:r>
    </w:p>
    <w:p w14:paraId="25982EB1" w14:textId="77777777" w:rsidR="00495FAF" w:rsidRDefault="00F2628A">
      <w:pPr>
        <w:pStyle w:val="Textbody"/>
      </w:pPr>
      <w:r>
        <w:t>c) what they got on average (also a control)</w:t>
      </w:r>
    </w:p>
    <w:p w14:paraId="5A43FAF1" w14:textId="77777777" w:rsidR="00495FAF" w:rsidRDefault="00F2628A">
      <w:pPr>
        <w:pStyle w:val="Textbody"/>
        <w:rPr>
          <w:b/>
          <w:bCs/>
        </w:rPr>
      </w:pPr>
      <w:r>
        <w:rPr>
          <w:b/>
          <w:bCs/>
        </w:rPr>
        <w:t>Technical explanation:</w:t>
      </w:r>
    </w:p>
    <w:p w14:paraId="7CFEC3B1" w14:textId="77777777" w:rsidR="00495FAF" w:rsidRDefault="00F2628A">
      <w:pPr>
        <w:pStyle w:val="Textbody"/>
      </w:pPr>
      <w:r>
        <w:t xml:space="preserve">We use </w:t>
      </w:r>
      <w:proofErr w:type="spellStart"/>
      <w:proofErr w:type="gramStart"/>
      <w:r>
        <w:t>ExampleWorld</w:t>
      </w:r>
      <w:proofErr w:type="spellEnd"/>
      <w:r>
        <w:t>::</w:t>
      </w:r>
      <w:proofErr w:type="spellStart"/>
      <w:proofErr w:type="gramEnd"/>
      <w:r>
        <w:t>evaluateSolo</w:t>
      </w:r>
      <w:proofErr w:type="spellEnd"/>
      <w:r>
        <w:t xml:space="preserve">() and </w:t>
      </w:r>
      <w:proofErr w:type="spellStart"/>
      <w:r>
        <w:t>ExampleWorld</w:t>
      </w:r>
      <w:proofErr w:type="spellEnd"/>
      <w:r>
        <w:t>::evaluate() for this process (world/</w:t>
      </w:r>
      <w:proofErr w:type="spellStart"/>
      <w:r>
        <w:t>ExampleWorld</w:t>
      </w:r>
      <w:proofErr w:type="spellEnd"/>
      <w:r>
        <w:t>/ExampleWorld.cpp).</w:t>
      </w:r>
    </w:p>
    <w:p w14:paraId="54A65CD4" w14:textId="77777777" w:rsidR="00495FAF" w:rsidRDefault="00F2628A">
      <w:pPr>
        <w:pStyle w:val="Heading2"/>
      </w:pPr>
      <w:bookmarkStart w:id="22" w:name="__RefHeading___Toc1291_74506550"/>
      <w:r>
        <w:t>One example</w:t>
      </w:r>
      <w:bookmarkEnd w:id="22"/>
    </w:p>
    <w:p w14:paraId="0D4410DA" w14:textId="77777777" w:rsidR="00495FAF" w:rsidRDefault="00F2628A">
      <w:pPr>
        <w:pStyle w:val="Textbody"/>
      </w:pPr>
      <w:commentRangeStart w:id="23"/>
      <w:r>
        <w:t>In this section I show how we are going to set the scenario fields.</w:t>
      </w:r>
      <w:commentRangeEnd w:id="23"/>
      <w:r w:rsidR="002A4C97">
        <w:rPr>
          <w:rStyle w:val="CommentReference"/>
          <w:rFonts w:cs="Mangal"/>
        </w:rPr>
        <w:commentReference w:id="23"/>
      </w:r>
    </w:p>
    <w:p w14:paraId="07473AE3" w14:textId="77777777" w:rsidR="00495FAF" w:rsidRDefault="00495FAF">
      <w:pPr>
        <w:pStyle w:val="Textbody"/>
      </w:pPr>
    </w:p>
    <w:p w14:paraId="52AAD913" w14:textId="77777777" w:rsidR="00495FAF" w:rsidRDefault="00F2628A">
      <w:pPr>
        <w:pStyle w:val="Textbody"/>
      </w:pPr>
      <w:r>
        <w:rPr>
          <w:noProof/>
        </w:rPr>
        <mc:AlternateContent>
          <mc:Choice Requires="wps">
            <w:drawing>
              <wp:anchor distT="0" distB="0" distL="114300" distR="114300" simplePos="0" relativeHeight="23" behindDoc="0" locked="0" layoutInCell="1" allowOverlap="1" wp14:anchorId="3FA79F48" wp14:editId="1C96602E">
                <wp:simplePos x="0" y="0"/>
                <wp:positionH relativeFrom="column">
                  <wp:posOffset>41788</wp:posOffset>
                </wp:positionH>
                <wp:positionV relativeFrom="paragraph">
                  <wp:posOffset>-100766</wp:posOffset>
                </wp:positionV>
                <wp:extent cx="2886074" cy="457200"/>
                <wp:effectExtent l="0" t="0" r="9526" b="19050"/>
                <wp:wrapNone/>
                <wp:docPr id="15" name="Shape24"/>
                <wp:cNvGraphicFramePr/>
                <a:graphic xmlns:a="http://schemas.openxmlformats.org/drawingml/2006/main">
                  <a:graphicData uri="http://schemas.microsoft.com/office/word/2010/wordprocessingShape">
                    <wps:wsp>
                      <wps:cNvSpPr/>
                      <wps:spPr>
                        <a:xfrm>
                          <a:off x="0" y="0"/>
                          <a:ext cx="2886074" cy="457200"/>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BF44"/>
                        </a:solidFill>
                        <a:ln w="12701" cap="flat">
                          <a:solidFill>
                            <a:srgbClr val="3465A4"/>
                          </a:solidFill>
                          <a:prstDash val="solid"/>
                          <a:miter/>
                        </a:ln>
                      </wps:spPr>
                      <wps:txbx>
                        <w:txbxContent>
                          <w:p w14:paraId="1AA512AB" w14:textId="77777777" w:rsidR="00495FAF" w:rsidRDefault="00F2628A">
                            <w:r>
                              <w:t>I) World/ExampleWorld/ExampleWorld.cpp</w:t>
                            </w:r>
                          </w:p>
                        </w:txbxContent>
                      </wps:txbx>
                      <wps:bodyPr vert="horz" wrap="none" lIns="0" tIns="0" rIns="0" bIns="0" anchor="ctr" anchorCtr="0" compatLnSpc="0">
                        <a:noAutofit/>
                      </wps:bodyPr>
                    </wps:wsp>
                  </a:graphicData>
                </a:graphic>
              </wp:anchor>
            </w:drawing>
          </mc:Choice>
          <mc:Fallback>
            <w:pict>
              <v:shape id="Shape24" o:spid="_x0000_s1040" style="position:absolute;margin-left:3.3pt;margin-top:-7.95pt;width:227.25pt;height:36pt;z-index:23;visibility:visible;mso-wrap-style:none;mso-wrap-distance-left:9pt;mso-wrap-distance-top:0;mso-wrap-distance-right:9pt;mso-wrap-distance-bottom:0;mso-position-horizontal:absolute;mso-position-horizontal-relative:text;mso-position-vertical:absolute;mso-position-vertical-relative:text;v-text-anchor:middle" coordsize="2886074,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" adj="-11796480,,5400" path="m76200,at,,152400,152400,76200,,,76200l,381000at,304800,152400,457200,,381000,76200,457200l2809874,457200at2733674,304800,2886074,457200,2809874,457200,2886074,381000l2886074,76200at2733674,,2886074,152400,2886074,76200,2809874,l76200,xe" fillcolor="#72bf44" strokecolor="#3465a4" strokeweight=".35281mm">
                <v:stroke joinstyle="miter"/>
                <v:formulas/>
                <v:path arrowok="t" o:connecttype="custom" o:connectlocs="1443037,0;2886074,228600;1443037,457200;0,228600" o:connectangles="270,0,90,180" textboxrect="22319,22319,2863755,434881"/>
                <v:textbox inset="0,0,0,0">
                  <w:txbxContent>
                    <w:p w:rsidR="00495FAF" w:rsidRDefault="00F2628A">
                      <w:r>
                        <w:t>I) World/ExampleWorld/ExampleWorld.cpp</w:t>
                      </w:r>
                    </w:p>
                  </w:txbxContent>
                </v:textbox>
              </v:shape>
            </w:pict>
          </mc:Fallback>
        </mc:AlternateContent>
      </w:r>
    </w:p>
    <w:p w14:paraId="7F569A18" w14:textId="77777777" w:rsidR="00495FAF" w:rsidRDefault="00495FAF">
      <w:pPr>
        <w:pStyle w:val="Textbody"/>
      </w:pPr>
    </w:p>
    <w:p w14:paraId="38629603" w14:textId="77777777" w:rsidR="00495FAF" w:rsidRDefault="00F2628A">
      <w:pPr>
        <w:pStyle w:val="Textbody"/>
      </w:pPr>
      <w:r>
        <w:t>As the first step we should build our area.</w:t>
      </w:r>
    </w:p>
    <w:p w14:paraId="3921BE57" w14:textId="77777777" w:rsidR="00495FAF" w:rsidRDefault="00F2628A">
      <w:pPr>
        <w:pStyle w:val="Textbody"/>
      </w:pPr>
      <w:proofErr w:type="spellStart"/>
      <w:proofErr w:type="gramStart"/>
      <w:r>
        <w:t>ExampleWorld</w:t>
      </w:r>
      <w:proofErr w:type="spellEnd"/>
      <w:r>
        <w:t>::</w:t>
      </w:r>
      <w:proofErr w:type="spellStart"/>
      <w:proofErr w:type="gramEnd"/>
      <w:r>
        <w:t>ExampleWorld</w:t>
      </w:r>
      <w:proofErr w:type="spellEnd"/>
      <w:r>
        <w:t>(){</w:t>
      </w:r>
    </w:p>
    <w:p w14:paraId="5E8FF3DC" w14:textId="77777777" w:rsidR="00495FAF" w:rsidRDefault="00F2628A">
      <w:pPr>
        <w:pStyle w:val="Textbody"/>
      </w:pPr>
      <w:r>
        <w:tab/>
        <w:t>//initialize the area container to size 15x15 and all the tiles as empty</w:t>
      </w:r>
    </w:p>
    <w:p w14:paraId="538B1A1C" w14:textId="77777777" w:rsidR="00495FAF" w:rsidRDefault="00F2628A">
      <w:pPr>
        <w:pStyle w:val="Textbody"/>
      </w:pPr>
      <w:r>
        <w:rPr>
          <w:noProof/>
        </w:rPr>
        <mc:AlternateContent>
          <mc:Choice Requires="wps">
            <w:drawing>
              <wp:anchor distT="0" distB="0" distL="114300" distR="114300" simplePos="0" relativeHeight="14" behindDoc="0" locked="0" layoutInCell="1" allowOverlap="1" wp14:anchorId="4FF48214" wp14:editId="722F0A09">
                <wp:simplePos x="0" y="0"/>
                <wp:positionH relativeFrom="column">
                  <wp:posOffset>3065800</wp:posOffset>
                </wp:positionH>
                <wp:positionV relativeFrom="paragraph">
                  <wp:posOffset>-107259</wp:posOffset>
                </wp:positionV>
                <wp:extent cx="3257550" cy="628650"/>
                <wp:effectExtent l="0" t="0" r="19050" b="19050"/>
                <wp:wrapNone/>
                <wp:docPr id="16" name="Shape15"/>
                <wp:cNvGraphicFramePr/>
                <a:graphic xmlns:a="http://schemas.openxmlformats.org/drawingml/2006/main">
                  <a:graphicData uri="http://schemas.microsoft.com/office/word/2010/wordprocessingShape">
                    <wps:wsp>
                      <wps:cNvSpPr/>
                      <wps:spPr>
                        <a:xfrm>
                          <a:off x="0" y="0"/>
                          <a:ext cx="3257550" cy="628650"/>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63E77E7B" w14:textId="77777777" w:rsidR="00495FAF" w:rsidRDefault="00F2628A">
                            <w:r>
                              <w:t>1. Setting the dimension of area and the initial</w:t>
                            </w:r>
                          </w:p>
                          <w:p w14:paraId="42EC19B0" w14:textId="77777777" w:rsidR="00495FAF" w:rsidRDefault="00F2628A">
                            <w:r>
                              <w:t>tiles type.  15*15 and empty</w:t>
                            </w:r>
                          </w:p>
                        </w:txbxContent>
                      </wps:txbx>
                      <wps:bodyPr vert="horz" wrap="none" lIns="0" tIns="0" rIns="0" bIns="0" anchor="ctr" anchorCtr="0" compatLnSpc="0">
                        <a:noAutofit/>
                      </wps:bodyPr>
                    </wps:wsp>
                  </a:graphicData>
                </a:graphic>
              </wp:anchor>
            </w:drawing>
          </mc:Choice>
          <mc:Fallback>
            <w:pict>
              <v:shape id="Shape15" o:spid="_x0000_s1041" style="position:absolute;margin-left:241.4pt;margin-top:-8.45pt;width:256.5pt;height:49.5pt;z-index:14;visibility:visible;mso-wrap-style:none;mso-wrap-distance-left:9pt;mso-wrap-distance-top:0;mso-wrap-distance-right:9pt;mso-wrap-distance-bottom:0;mso-position-horizontal:absolute;mso-position-horizontal-relative:text;mso-position-vertical:absolute;mso-position-vertical-relative:text;v-text-anchor:middle" coordsize="325755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" adj="-11796480,,5400" path="m104775,at,,209550,209550,104775,,,104775l,523875at,419100,209550,628650,,523875,104775,628650l3152775,628650at3048000,419100,3257550,628650,3152775,628650,3257550,523875l3257550,104775at3048000,,3257550,209550,3257550,104775,3152775,l104775,xe" fillcolor="#729fcf" strokecolor="#3465a4" strokeweight=".35281mm">
                <v:stroke joinstyle="miter"/>
                <v:formulas/>
                <v:path arrowok="t" o:connecttype="custom" o:connectlocs="1628775,0;3257550,314325;1628775,628650;0,314325" o:connectangles="270,0,90,180" textboxrect="30689,30689,3226861,597961"/>
                <v:textbox inset="0,0,0,0">
                  <w:txbxContent>
                    <w:p w:rsidR="00495FAF" w:rsidRDefault="00F2628A">
                      <w:r>
                        <w:t>1. Setting the dimension of area and the initial</w:t>
                      </w:r>
                    </w:p>
                    <w:p w:rsidR="00495FAF" w:rsidRDefault="00F2628A">
                      <w:r>
                        <w:t>tiles type.  15*15 and empty</w:t>
                      </w:r>
                    </w:p>
                  </w:txbxContent>
                </v:textbox>
              </v:shape>
            </w:pict>
          </mc:Fallback>
        </mc:AlternateContent>
      </w:r>
      <w:r>
        <w:tab/>
        <w:t>area=</w:t>
      </w:r>
      <w:proofErr w:type="gramStart"/>
      <w:r>
        <w:t>std::</w:t>
      </w:r>
      <w:proofErr w:type="spellStart"/>
      <w:proofErr w:type="gramEnd"/>
      <w:r>
        <w:t>make_shared</w:t>
      </w:r>
      <w:proofErr w:type="spellEnd"/>
      <w:r>
        <w:t>&lt;Area&gt;(</w:t>
      </w:r>
      <w:r>
        <w:rPr>
          <w:shd w:val="clear" w:color="auto" w:fill="00AAAD"/>
        </w:rPr>
        <w:t>15,15,0);</w:t>
      </w:r>
    </w:p>
    <w:p w14:paraId="1A758030" w14:textId="77777777" w:rsidR="00495FAF" w:rsidRDefault="00F2628A">
      <w:pPr>
        <w:pStyle w:val="Textbody"/>
      </w:pPr>
      <w:r>
        <w:tab/>
        <w:t>//adding all walls</w:t>
      </w:r>
    </w:p>
    <w:p w14:paraId="28C36703" w14:textId="77777777" w:rsidR="00495FAF" w:rsidRDefault="00F2628A">
      <w:pPr>
        <w:pStyle w:val="Textbody"/>
      </w:pPr>
      <w:r>
        <w:rPr>
          <w:noProof/>
        </w:rPr>
        <mc:AlternateContent>
          <mc:Choice Requires="wps">
            <w:drawing>
              <wp:anchor distT="0" distB="0" distL="114300" distR="114300" simplePos="0" relativeHeight="15" behindDoc="0" locked="0" layoutInCell="1" allowOverlap="1" wp14:anchorId="11A0F422" wp14:editId="66C26F60">
                <wp:simplePos x="0" y="0"/>
                <wp:positionH relativeFrom="column">
                  <wp:posOffset>2027499</wp:posOffset>
                </wp:positionH>
                <wp:positionV relativeFrom="paragraph">
                  <wp:posOffset>55046</wp:posOffset>
                </wp:positionV>
                <wp:extent cx="1904996" cy="437512"/>
                <wp:effectExtent l="0" t="0" r="19054" b="19688"/>
                <wp:wrapNone/>
                <wp:docPr id="17" name="Shape17"/>
                <wp:cNvGraphicFramePr/>
                <a:graphic xmlns:a="http://schemas.openxmlformats.org/drawingml/2006/main">
                  <a:graphicData uri="http://schemas.microsoft.com/office/word/2010/wordprocessingShape">
                    <wps:wsp>
                      <wps:cNvSpPr/>
                      <wps:spPr>
                        <a:xfrm>
                          <a:off x="0" y="0"/>
                          <a:ext cx="1904996" cy="437512"/>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4ADA83CB" w14:textId="77777777" w:rsidR="00495FAF" w:rsidRDefault="00F2628A">
                            <w:r>
                              <w:t>2. Setting the walls in the area</w:t>
                            </w:r>
                          </w:p>
                        </w:txbxContent>
                      </wps:txbx>
                      <wps:bodyPr vert="horz" wrap="none" lIns="0" tIns="0" rIns="0" bIns="0" anchor="ctr" anchorCtr="0" compatLnSpc="0">
                        <a:noAutofit/>
                      </wps:bodyPr>
                    </wps:wsp>
                  </a:graphicData>
                </a:graphic>
              </wp:anchor>
            </w:drawing>
          </mc:Choice>
          <mc:Fallback>
            <w:pict>
              <v:shape id="Shape17" o:spid="_x0000_s1042" style="position:absolute;margin-left:159.65pt;margin-top:4.35pt;width:150pt;height:34.45pt;z-index:15;visibility:visible;mso-wrap-style:none;mso-wrap-distance-left:9pt;mso-wrap-distance-top:0;mso-wrap-distance-right:9pt;mso-wrap-distance-bottom:0;mso-position-horizontal:absolute;mso-position-horizontal-relative:text;mso-position-vertical:absolute;mso-position-vertical-relative:text;v-text-anchor:middle" coordsize="1904996,437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" adj="-11796480,,5400" path="m72919,at,,145838,145838,72919,,,72919l,364593at,291674,145838,437512,,364593,72919,437512l1832077,437512at1759158,291674,1904996,437512,1832077,437512,1904996,364593l1904996,72919at1759158,,1904996,145838,1904996,72919,1832077,l72919,xe" fillcolor="#729fcf" strokecolor="#3465a4" strokeweight=".35281mm">
                <v:stroke joinstyle="miter"/>
                <v:formulas/>
                <v:path arrowok="t" o:connecttype="custom" o:connectlocs="952498,0;1904996,218756;952498,437512;0,218756" o:connectangles="270,0,90,180" textboxrect="21358,21358,1883638,416154"/>
                <v:textbox inset="0,0,0,0">
                  <w:txbxContent>
                    <w:p w:rsidR="00495FAF" w:rsidRDefault="00F2628A">
                      <w:r>
                        <w:t>2. Setting the walls in the area</w:t>
                      </w:r>
                    </w:p>
                  </w:txbxContent>
                </v:textbox>
              </v:shape>
            </w:pict>
          </mc:Fallback>
        </mc:AlternateContent>
      </w:r>
      <w:r>
        <w:tab/>
      </w:r>
      <w:proofErr w:type="gramStart"/>
      <w:r>
        <w:t>for(</w:t>
      </w:r>
      <w:proofErr w:type="gramEnd"/>
      <w:r>
        <w:rPr>
          <w:shd w:val="clear" w:color="auto" w:fill="00AAAD"/>
        </w:rPr>
        <w:t xml:space="preserve">int </w:t>
      </w:r>
      <w:proofErr w:type="spellStart"/>
      <w:r>
        <w:rPr>
          <w:shd w:val="clear" w:color="auto" w:fill="00AAAD"/>
        </w:rPr>
        <w:t>i</w:t>
      </w:r>
      <w:proofErr w:type="spellEnd"/>
      <w:r>
        <w:rPr>
          <w:shd w:val="clear" w:color="auto" w:fill="00AAAD"/>
        </w:rPr>
        <w:t>=0;i&lt;15;i++</w:t>
      </w:r>
      <w:r>
        <w:t>){</w:t>
      </w:r>
    </w:p>
    <w:p w14:paraId="6B53B30E" w14:textId="77777777" w:rsidR="00495FAF" w:rsidRDefault="00F2628A">
      <w:pPr>
        <w:pStyle w:val="Textbody"/>
      </w:pPr>
      <w:r>
        <w:tab/>
      </w:r>
      <w:r>
        <w:tab/>
      </w:r>
      <w:r>
        <w:rPr>
          <w:shd w:val="clear" w:color="auto" w:fill="00AAAD"/>
        </w:rPr>
        <w:t>area-&gt;set(</w:t>
      </w:r>
      <w:proofErr w:type="gramStart"/>
      <w:r>
        <w:rPr>
          <w:shd w:val="clear" w:color="auto" w:fill="00AAAD"/>
        </w:rPr>
        <w:t>0,i</w:t>
      </w:r>
      <w:proofErr w:type="gramEnd"/>
      <w:r>
        <w:rPr>
          <w:shd w:val="clear" w:color="auto" w:fill="00AAAD"/>
        </w:rPr>
        <w:t>,3);</w:t>
      </w:r>
    </w:p>
    <w:p w14:paraId="05091F8B" w14:textId="77777777" w:rsidR="00495FAF" w:rsidRDefault="00F2628A">
      <w:pPr>
        <w:pStyle w:val="Textbody"/>
      </w:pPr>
      <w:r>
        <w:tab/>
      </w:r>
      <w:r>
        <w:tab/>
        <w:t>area-&gt;set(</w:t>
      </w:r>
      <w:proofErr w:type="gramStart"/>
      <w:r>
        <w:t>14,i</w:t>
      </w:r>
      <w:proofErr w:type="gramEnd"/>
      <w:r>
        <w:t>,3);</w:t>
      </w:r>
    </w:p>
    <w:p w14:paraId="4A0BC9EC" w14:textId="77777777" w:rsidR="00495FAF" w:rsidRDefault="00F2628A">
      <w:pPr>
        <w:pStyle w:val="Textbody"/>
      </w:pPr>
      <w:r>
        <w:tab/>
      </w:r>
      <w:r>
        <w:tab/>
        <w:t>area-&gt;set(i,0,3);</w:t>
      </w:r>
    </w:p>
    <w:p w14:paraId="414E45F1" w14:textId="77777777" w:rsidR="00495FAF" w:rsidRDefault="00F2628A">
      <w:pPr>
        <w:pStyle w:val="Textbody"/>
      </w:pPr>
      <w:r>
        <w:tab/>
      </w:r>
      <w:r>
        <w:tab/>
        <w:t>area-&gt;set(i,14,3);</w:t>
      </w:r>
    </w:p>
    <w:p w14:paraId="72DDF4E8" w14:textId="77777777" w:rsidR="00495FAF" w:rsidRDefault="00F2628A">
      <w:pPr>
        <w:pStyle w:val="Textbody"/>
      </w:pPr>
      <w:r>
        <w:tab/>
        <w:t>}</w:t>
      </w:r>
    </w:p>
    <w:p w14:paraId="480957A0" w14:textId="77777777" w:rsidR="00495FAF" w:rsidRDefault="00F2628A">
      <w:pPr>
        <w:pStyle w:val="Textbody"/>
      </w:pPr>
      <w:r>
        <w:tab/>
        <w:t>//adding some grass</w:t>
      </w:r>
    </w:p>
    <w:p w14:paraId="29736BF8" w14:textId="77777777" w:rsidR="00495FAF" w:rsidRDefault="00F2628A">
      <w:pPr>
        <w:pStyle w:val="Textbody"/>
      </w:pPr>
      <w:r>
        <w:rPr>
          <w:noProof/>
        </w:rPr>
        <mc:AlternateContent>
          <mc:Choice Requires="wps">
            <w:drawing>
              <wp:anchor distT="0" distB="0" distL="114300" distR="114300" simplePos="0" relativeHeight="16" behindDoc="0" locked="0" layoutInCell="1" allowOverlap="1" wp14:anchorId="4C37AA77" wp14:editId="0E9362FC">
                <wp:simplePos x="0" y="0"/>
                <wp:positionH relativeFrom="column">
                  <wp:posOffset>2608600</wp:posOffset>
                </wp:positionH>
                <wp:positionV relativeFrom="paragraph">
                  <wp:posOffset>55778</wp:posOffset>
                </wp:positionV>
                <wp:extent cx="2781303" cy="647696"/>
                <wp:effectExtent l="0" t="0" r="19047" b="19054"/>
                <wp:wrapNone/>
                <wp:docPr id="18" name="Shape19"/>
                <wp:cNvGraphicFramePr/>
                <a:graphic xmlns:a="http://schemas.openxmlformats.org/drawingml/2006/main">
                  <a:graphicData uri="http://schemas.microsoft.com/office/word/2010/wordprocessingShape">
                    <wps:wsp>
                      <wps:cNvSpPr/>
                      <wps:spPr>
                        <a:xfrm>
                          <a:off x="0" y="0"/>
                          <a:ext cx="2781303" cy="647696"/>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3C472DD2" w14:textId="77777777" w:rsidR="00495FAF" w:rsidRDefault="00F2628A">
                            <w:r>
                              <w:t>3. Setting the grass positions in the area</w:t>
                            </w:r>
                          </w:p>
                        </w:txbxContent>
                      </wps:txbx>
                      <wps:bodyPr vert="horz" wrap="none" lIns="0" tIns="0" rIns="0" bIns="0" anchor="ctr" anchorCtr="0" compatLnSpc="0">
                        <a:noAutofit/>
                      </wps:bodyPr>
                    </wps:wsp>
                  </a:graphicData>
                </a:graphic>
              </wp:anchor>
            </w:drawing>
          </mc:Choice>
          <mc:Fallback>
            <w:pict>
              <v:shape id="Shape19" o:spid="_x0000_s1043" style="position:absolute;margin-left:205.4pt;margin-top:4.4pt;width:219pt;height:51pt;z-index:16;visibility:visible;mso-wrap-style:none;mso-wrap-distance-left:9pt;mso-wrap-distance-top:0;mso-wrap-distance-right:9pt;mso-wrap-distance-bottom:0;mso-position-horizontal:absolute;mso-position-horizontal-relative:text;mso-position-vertical:absolute;mso-position-vertical-relative:text;v-text-anchor:middle" coordsize="2781303,64769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" adj="-11796480,,5400" path="m107949,at,,215898,215898,107949,,,107949l,539747at,431798,215898,647696,,539747,107949,647696l2673354,647696at2565405,431798,2781303,647696,2673354,647696,2781303,539747l2781303,107949at2565405,,2781303,215898,2781303,107949,2673354,l107949,xe" fillcolor="#729fcf" strokecolor="#3465a4" strokeweight=".35281mm">
                <v:stroke joinstyle="miter"/>
                <v:formulas/>
                <v:path arrowok="t" o:connecttype="custom" o:connectlocs="1390652,0;2781303,323848;1390652,647696;0,323848" o:connectangles="270,0,90,180" textboxrect="31618,31618,2749685,616078"/>
                <v:textbox inset="0,0,0,0">
                  <w:txbxContent>
                    <w:p w:rsidR="00495FAF" w:rsidRDefault="00F2628A">
                      <w:r>
                        <w:t>3. Setting the grass positions in the area</w:t>
                      </w:r>
                    </w:p>
                  </w:txbxContent>
                </v:textbox>
              </v:shape>
            </w:pict>
          </mc:Fallback>
        </mc:AlternateContent>
      </w:r>
      <w:r>
        <w:tab/>
      </w:r>
      <w:proofErr w:type="gramStart"/>
      <w:r>
        <w:rPr>
          <w:shd w:val="clear" w:color="auto" w:fill="00AAAD"/>
        </w:rPr>
        <w:t>for(</w:t>
      </w:r>
      <w:proofErr w:type="gramEnd"/>
      <w:r>
        <w:rPr>
          <w:shd w:val="clear" w:color="auto" w:fill="00AAAD"/>
        </w:rPr>
        <w:t>int y&lt;=10;y&lt;=12;y++){</w:t>
      </w:r>
    </w:p>
    <w:p w14:paraId="4C01D093" w14:textId="77777777" w:rsidR="00495FAF" w:rsidRDefault="00F2628A">
      <w:pPr>
        <w:pStyle w:val="Textbody"/>
      </w:pPr>
      <w:r>
        <w:lastRenderedPageBreak/>
        <w:tab/>
      </w:r>
      <w:r>
        <w:tab/>
      </w:r>
      <w:proofErr w:type="gramStart"/>
      <w:r>
        <w:rPr>
          <w:shd w:val="clear" w:color="auto" w:fill="00AAAD"/>
        </w:rPr>
        <w:t>for(</w:t>
      </w:r>
      <w:proofErr w:type="gramEnd"/>
      <w:r>
        <w:rPr>
          <w:shd w:val="clear" w:color="auto" w:fill="00AAAD"/>
        </w:rPr>
        <w:t>int x&lt;=2;x&lt;=12;x++){</w:t>
      </w:r>
    </w:p>
    <w:p w14:paraId="7CAB7C2D" w14:textId="77777777" w:rsidR="00495FAF" w:rsidRDefault="00F2628A">
      <w:pPr>
        <w:pStyle w:val="Textbody"/>
      </w:pPr>
      <w:r>
        <w:tab/>
      </w:r>
      <w:r>
        <w:tab/>
      </w:r>
      <w:r>
        <w:tab/>
      </w:r>
      <w:r>
        <w:rPr>
          <w:shd w:val="clear" w:color="auto" w:fill="00AAAD"/>
        </w:rPr>
        <w:t>area-&gt;set(</w:t>
      </w:r>
      <w:proofErr w:type="gramStart"/>
      <w:r>
        <w:rPr>
          <w:shd w:val="clear" w:color="auto" w:fill="00AAAD"/>
        </w:rPr>
        <w:t>x,y</w:t>
      </w:r>
      <w:proofErr w:type="gramEnd"/>
      <w:r>
        <w:rPr>
          <w:shd w:val="clear" w:color="auto" w:fill="00AAAD"/>
        </w:rPr>
        <w:t>,1);</w:t>
      </w:r>
    </w:p>
    <w:p w14:paraId="59C7D650" w14:textId="77777777" w:rsidR="00495FAF" w:rsidRDefault="00F2628A">
      <w:pPr>
        <w:pStyle w:val="Textbody"/>
      </w:pPr>
      <w:r>
        <w:tab/>
      </w:r>
      <w:r>
        <w:tab/>
        <w:t>}</w:t>
      </w:r>
    </w:p>
    <w:p w14:paraId="6275A097" w14:textId="77777777" w:rsidR="00495FAF" w:rsidRDefault="00F2628A">
      <w:pPr>
        <w:pStyle w:val="Textbody"/>
      </w:pPr>
      <w:r>
        <w:tab/>
        <w:t>}</w:t>
      </w:r>
    </w:p>
    <w:p w14:paraId="559E9F6A" w14:textId="77777777" w:rsidR="00495FAF" w:rsidRDefault="00F2628A">
      <w:pPr>
        <w:pStyle w:val="Textbody"/>
      </w:pPr>
      <w:r>
        <w:tab/>
        <w:t>area-&gt;</w:t>
      </w:r>
      <w:proofErr w:type="spellStart"/>
      <w:proofErr w:type="gramStart"/>
      <w:r>
        <w:t>setAsStartConfig</w:t>
      </w:r>
      <w:proofErr w:type="spellEnd"/>
      <w:r>
        <w:t>(</w:t>
      </w:r>
      <w:proofErr w:type="gramEnd"/>
      <w:r>
        <w:t>); // we mark this state as the start configuration, makes resetting easier later</w:t>
      </w:r>
    </w:p>
    <w:p w14:paraId="41568830" w14:textId="77777777" w:rsidR="00495FAF" w:rsidRDefault="00F2628A">
      <w:pPr>
        <w:pStyle w:val="Textbody"/>
      </w:pPr>
      <w:r>
        <w:t>}</w:t>
      </w:r>
    </w:p>
    <w:p w14:paraId="2FB37BBF" w14:textId="77777777" w:rsidR="00495FAF" w:rsidRDefault="00F2628A">
      <w:pPr>
        <w:pStyle w:val="Textbody"/>
      </w:pPr>
      <w:r>
        <w:t>So, it is a 15*15 pixels area which the round pixels are filled with wall. There are 3*11 tiles for grass.</w:t>
      </w:r>
    </w:p>
    <w:p w14:paraId="139F0DDB" w14:textId="77777777" w:rsidR="00495FAF" w:rsidRDefault="00F2628A">
      <w:pPr>
        <w:pStyle w:val="Textbody"/>
      </w:pPr>
      <w:r>
        <w:t>After creating the area, we add the agents and evaluate their performance (each individual) at once as follow:</w:t>
      </w:r>
    </w:p>
    <w:p w14:paraId="57E33844" w14:textId="77777777" w:rsidR="00495FAF" w:rsidRDefault="00495FAF">
      <w:pPr>
        <w:pStyle w:val="Textbody"/>
      </w:pPr>
    </w:p>
    <w:p w14:paraId="42F25AE6" w14:textId="77777777" w:rsidR="00495FAF" w:rsidRDefault="00F2628A">
      <w:pPr>
        <w:pStyle w:val="Textbody"/>
      </w:pPr>
      <w:r>
        <w:t xml:space="preserve">void </w:t>
      </w:r>
      <w:proofErr w:type="spellStart"/>
      <w:proofErr w:type="gramStart"/>
      <w:r>
        <w:t>ExampleWorld</w:t>
      </w:r>
      <w:proofErr w:type="spellEnd"/>
      <w:r>
        <w:t>::</w:t>
      </w:r>
      <w:proofErr w:type="spellStart"/>
      <w:proofErr w:type="gramEnd"/>
      <w:r>
        <w:t>evaluateSolo</w:t>
      </w:r>
      <w:proofErr w:type="spellEnd"/>
      <w:r>
        <w:t>(std::</w:t>
      </w:r>
      <w:proofErr w:type="spellStart"/>
      <w:r>
        <w:t>shared_ptr</w:t>
      </w:r>
      <w:proofErr w:type="spellEnd"/>
      <w:r>
        <w:t xml:space="preserve">&lt;Organism&gt; </w:t>
      </w:r>
      <w:proofErr w:type="spellStart"/>
      <w:r>
        <w:t>organism,bool</w:t>
      </w:r>
      <w:proofErr w:type="spellEnd"/>
      <w:r>
        <w:t xml:space="preserve"> </w:t>
      </w:r>
      <w:proofErr w:type="spellStart"/>
      <w:r>
        <w:t>analyze,bool</w:t>
      </w:r>
      <w:proofErr w:type="spellEnd"/>
      <w:r>
        <w:t xml:space="preserve"> visualize){</w:t>
      </w:r>
    </w:p>
    <w:p w14:paraId="66960D5B" w14:textId="77777777" w:rsidR="00495FAF" w:rsidRDefault="00F2628A">
      <w:pPr>
        <w:pStyle w:val="Textbody"/>
      </w:pPr>
      <w:r>
        <w:rPr>
          <w:noProof/>
        </w:rPr>
        <mc:AlternateContent>
          <mc:Choice Requires="wps">
            <w:drawing>
              <wp:anchor distT="0" distB="0" distL="114300" distR="114300" simplePos="0" relativeHeight="17" behindDoc="0" locked="0" layoutInCell="1" allowOverlap="1" wp14:anchorId="47492986" wp14:editId="5CCADA8F">
                <wp:simplePos x="0" y="0"/>
                <wp:positionH relativeFrom="column">
                  <wp:posOffset>1284457</wp:posOffset>
                </wp:positionH>
                <wp:positionV relativeFrom="paragraph">
                  <wp:posOffset>-90708</wp:posOffset>
                </wp:positionV>
                <wp:extent cx="2562221" cy="361946"/>
                <wp:effectExtent l="0" t="0" r="9529" b="19054"/>
                <wp:wrapNone/>
                <wp:docPr id="19" name="Shape16"/>
                <wp:cNvGraphicFramePr/>
                <a:graphic xmlns:a="http://schemas.openxmlformats.org/drawingml/2006/main">
                  <a:graphicData uri="http://schemas.microsoft.com/office/word/2010/wordprocessingShape">
                    <wps:wsp>
                      <wps:cNvSpPr/>
                      <wps:spPr>
                        <a:xfrm>
                          <a:off x="0" y="0"/>
                          <a:ext cx="2562221" cy="361946"/>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7DF7CABF" w14:textId="77777777" w:rsidR="00495FAF" w:rsidRDefault="00F2628A">
                            <w:r>
                              <w:t>4. Setting the initial score of the agents</w:t>
                            </w:r>
                          </w:p>
                        </w:txbxContent>
                      </wps:txbx>
                      <wps:bodyPr vert="horz" wrap="none" lIns="0" tIns="0" rIns="0" bIns="0" anchor="ctr" anchorCtr="0" compatLnSpc="0">
                        <a:noAutofit/>
                      </wps:bodyPr>
                    </wps:wsp>
                  </a:graphicData>
                </a:graphic>
              </wp:anchor>
            </w:drawing>
          </mc:Choice>
          <mc:Fallback>
            <w:pict>
              <v:shape id="Shape16" o:spid="_x0000_s1044" style="position:absolute;margin-left:101.15pt;margin-top:-7.15pt;width:201.75pt;height:28.5pt;z-index:17;visibility:visible;mso-wrap-style:none;mso-wrap-distance-left:9pt;mso-wrap-distance-top:0;mso-wrap-distance-right:9pt;mso-wrap-distance-bottom:0;mso-position-horizontal:absolute;mso-position-horizontal-relative:text;mso-position-vertical:absolute;mso-position-vertical-relative:text;v-text-anchor:middle" coordsize="2562221,3619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" adj="-11796480,,5400" path="m60324,at,,120648,120648,60324,,,60324l,301622at,241298,120648,361946,,301622,60324,361946l2501897,361946at2441573,241298,2562221,361946,2501897,361946,2562221,301622l2562221,60324at2441573,,2562221,120648,2562221,60324,2501897,l60324,xe" fillcolor="#729fcf" strokecolor="#3465a4" strokeweight=".35281mm">
                <v:stroke joinstyle="miter"/>
                <v:formulas/>
                <v:path arrowok="t" o:connecttype="custom" o:connectlocs="1281111,0;2562221,180973;1281111,361946;0,180973" o:connectangles="270,0,90,180" textboxrect="17669,17669,2544552,344277"/>
                <v:textbox inset="0,0,0,0">
                  <w:txbxContent>
                    <w:p w:rsidR="00495FAF" w:rsidRDefault="00F2628A">
                      <w:r>
                        <w:t>4. Setting the initial score of the agents</w:t>
                      </w:r>
                    </w:p>
                  </w:txbxContent>
                </v:textbox>
              </v:shape>
            </w:pict>
          </mc:Fallback>
        </mc:AlternateContent>
      </w:r>
      <w:r>
        <w:t xml:space="preserve">   </w:t>
      </w:r>
      <w:r>
        <w:rPr>
          <w:shd w:val="clear" w:color="auto" w:fill="00AAAD"/>
        </w:rPr>
        <w:t xml:space="preserve"> double score=0.0;</w:t>
      </w:r>
    </w:p>
    <w:p w14:paraId="258B5A2A" w14:textId="77777777" w:rsidR="00495FAF" w:rsidRDefault="00F2628A">
      <w:pPr>
        <w:pStyle w:val="Textbody"/>
      </w:pPr>
      <w:r>
        <w:t xml:space="preserve">    auto brain=organism-&gt;</w:t>
      </w:r>
      <w:proofErr w:type="gramStart"/>
      <w:r>
        <w:t xml:space="preserve">brain;   </w:t>
      </w:r>
      <w:proofErr w:type="gramEnd"/>
      <w:r>
        <w:t xml:space="preserve">  //retrieve the brain from the organism</w:t>
      </w:r>
    </w:p>
    <w:p w14:paraId="6E0ECBA1" w14:textId="77777777" w:rsidR="00495FAF" w:rsidRDefault="00F2628A">
      <w:pPr>
        <w:pStyle w:val="Textbody"/>
      </w:pPr>
      <w:r>
        <w:t xml:space="preserve">    int </w:t>
      </w:r>
      <w:proofErr w:type="spellStart"/>
      <w:proofErr w:type="gramStart"/>
      <w:r>
        <w:t>xPos,yPos</w:t>
      </w:r>
      <w:proofErr w:type="gramEnd"/>
      <w:r>
        <w:t>,dir</w:t>
      </w:r>
      <w:proofErr w:type="spellEnd"/>
      <w:r>
        <w:t>;              // define three variables defining the position and facing direction of the agent</w:t>
      </w:r>
    </w:p>
    <w:p w14:paraId="48A6DF8A" w14:textId="77777777" w:rsidR="00495FAF" w:rsidRDefault="00F2628A">
      <w:pPr>
        <w:pStyle w:val="Textbody"/>
      </w:pPr>
      <w:r>
        <w:t xml:space="preserve">    </w:t>
      </w:r>
    </w:p>
    <w:p w14:paraId="44DA9B4E" w14:textId="77777777" w:rsidR="00495FAF" w:rsidRDefault="00F2628A">
      <w:pPr>
        <w:pStyle w:val="Textbody"/>
      </w:pPr>
      <w:r>
        <w:t xml:space="preserve">    brain-&gt;</w:t>
      </w:r>
      <w:proofErr w:type="spellStart"/>
      <w:proofErr w:type="gramStart"/>
      <w:r>
        <w:t>resetBrain</w:t>
      </w:r>
      <w:proofErr w:type="spellEnd"/>
      <w:r>
        <w:t>(</w:t>
      </w:r>
      <w:proofErr w:type="gramEnd"/>
      <w:r>
        <w:t>);            //the brain is reset at "birth"</w:t>
      </w:r>
    </w:p>
    <w:p w14:paraId="1184E7F0" w14:textId="77777777" w:rsidR="00495FAF" w:rsidRDefault="00F2628A">
      <w:pPr>
        <w:pStyle w:val="Textbody"/>
      </w:pPr>
      <w:r>
        <w:t xml:space="preserve">    area-&gt;</w:t>
      </w:r>
      <w:proofErr w:type="spellStart"/>
      <w:proofErr w:type="gramStart"/>
      <w:r>
        <w:t>resetToStartConfig</w:t>
      </w:r>
      <w:proofErr w:type="spellEnd"/>
      <w:r>
        <w:t>(</w:t>
      </w:r>
      <w:proofErr w:type="gramEnd"/>
      <w:r>
        <w:t>);</w:t>
      </w:r>
    </w:p>
    <w:p w14:paraId="32C2AB8B" w14:textId="77777777" w:rsidR="00495FAF" w:rsidRDefault="00F2628A">
      <w:pPr>
        <w:pStyle w:val="Textbody"/>
      </w:pPr>
      <w:r>
        <w:rPr>
          <w:noProof/>
        </w:rPr>
        <mc:AlternateContent>
          <mc:Choice Requires="wps">
            <w:drawing>
              <wp:anchor distT="0" distB="0" distL="114300" distR="114300" simplePos="0" relativeHeight="18" behindDoc="0" locked="0" layoutInCell="1" allowOverlap="1" wp14:anchorId="6D2F9AD4" wp14:editId="5653B305">
                <wp:simplePos x="0" y="0"/>
                <wp:positionH relativeFrom="column">
                  <wp:posOffset>1884578</wp:posOffset>
                </wp:positionH>
                <wp:positionV relativeFrom="paragraph">
                  <wp:posOffset>-99761</wp:posOffset>
                </wp:positionV>
                <wp:extent cx="3533771" cy="323853"/>
                <wp:effectExtent l="0" t="0" r="9529" b="19047"/>
                <wp:wrapNone/>
                <wp:docPr id="20" name="Shape18"/>
                <wp:cNvGraphicFramePr/>
                <a:graphic xmlns:a="http://schemas.openxmlformats.org/drawingml/2006/main">
                  <a:graphicData uri="http://schemas.microsoft.com/office/word/2010/wordprocessingShape">
                    <wps:wsp>
                      <wps:cNvSpPr/>
                      <wps:spPr>
                        <a:xfrm>
                          <a:off x="0" y="0"/>
                          <a:ext cx="3533771" cy="323853"/>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36353C77" w14:textId="77777777" w:rsidR="00495FAF" w:rsidRDefault="00F2628A">
                            <w:r>
                              <w:t>5. Setting the initial position and direction of the agents</w:t>
                            </w:r>
                          </w:p>
                        </w:txbxContent>
                      </wps:txbx>
                      <wps:bodyPr vert="horz" wrap="none" lIns="0" tIns="0" rIns="0" bIns="0" anchor="ctr" anchorCtr="0" compatLnSpc="0">
                        <a:noAutofit/>
                      </wps:bodyPr>
                    </wps:wsp>
                  </a:graphicData>
                </a:graphic>
              </wp:anchor>
            </w:drawing>
          </mc:Choice>
          <mc:Fallback>
            <w:pict>
              <v:shape id="Shape18" o:spid="_x0000_s1045" style="position:absolute;margin-left:148.4pt;margin-top:-7.85pt;width:278.25pt;height:25.5pt;z-index:18;visibility:visible;mso-wrap-style:none;mso-wrap-distance-left:9pt;mso-wrap-distance-top:0;mso-wrap-distance-right:9pt;mso-wrap-distance-bottom:0;mso-position-horizontal:absolute;mso-position-horizontal-relative:text;mso-position-vertical:absolute;mso-position-vertical-relative:text;v-text-anchor:middle" coordsize="3533771,3238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" adj="-11796480,,5400" path="m53975,at,,107950,107950,53975,,,53975l,269878at,215903,107950,323853,,269878,53975,323853l3479795,323853at3425820,215903,3533770,323853,3479795,323853,3533770,269878l3533771,53975at3425821,,3533771,107950,3533771,53975,3479796,l53975,xe" fillcolor="#729fcf" strokecolor="#3465a4" strokeweight=".35281mm">
                <v:stroke joinstyle="miter"/>
                <v:formulas/>
                <v:path arrowok="t" o:connecttype="custom" o:connectlocs="1766886,0;3533771,161927;1766886,323853;0,161927" o:connectangles="270,0,90,180" textboxrect="15809,15809,3517962,308044"/>
                <v:textbox inset="0,0,0,0">
                  <w:txbxContent>
                    <w:p w:rsidR="00495FAF" w:rsidRDefault="00F2628A">
                      <w:r>
                        <w:t>5. Setting the initial position and direction of the agents</w:t>
                      </w:r>
                    </w:p>
                  </w:txbxContent>
                </v:textbox>
              </v:shape>
            </w:pict>
          </mc:Fallback>
        </mc:AlternateContent>
      </w:r>
      <w:r>
        <w:t xml:space="preserve">    </w:t>
      </w:r>
    </w:p>
    <w:p w14:paraId="713BC6AA" w14:textId="77777777" w:rsidR="00495FAF" w:rsidRDefault="00F2628A">
      <w:pPr>
        <w:pStyle w:val="Textbody"/>
      </w:pPr>
      <w:r>
        <w:t xml:space="preserve">    </w:t>
      </w:r>
      <w:proofErr w:type="spellStart"/>
      <w:r>
        <w:rPr>
          <w:shd w:val="clear" w:color="auto" w:fill="00AAAD"/>
        </w:rPr>
        <w:t>xPos</w:t>
      </w:r>
      <w:proofErr w:type="spellEnd"/>
      <w:r>
        <w:rPr>
          <w:shd w:val="clear" w:color="auto" w:fill="00AAAD"/>
        </w:rPr>
        <w:t>=</w:t>
      </w:r>
      <w:proofErr w:type="gramStart"/>
      <w:r>
        <w:rPr>
          <w:shd w:val="clear" w:color="auto" w:fill="00AAAD"/>
        </w:rPr>
        <w:t>Random::</w:t>
      </w:r>
      <w:proofErr w:type="spellStart"/>
      <w:proofErr w:type="gramEnd"/>
      <w:r>
        <w:rPr>
          <w:shd w:val="clear" w:color="auto" w:fill="00AAAD"/>
        </w:rPr>
        <w:t>getInt</w:t>
      </w:r>
      <w:proofErr w:type="spellEnd"/>
      <w:r>
        <w:rPr>
          <w:shd w:val="clear" w:color="auto" w:fill="00AAAD"/>
        </w:rPr>
        <w:t xml:space="preserve">(1, 14);   </w:t>
      </w:r>
      <w:r>
        <w:t xml:space="preserve">  //random </w:t>
      </w:r>
      <w:proofErr w:type="spellStart"/>
      <w:r>
        <w:t>xPos</w:t>
      </w:r>
      <w:proofErr w:type="spellEnd"/>
      <w:r>
        <w:t>, lower and upper limit are INCLUSIVE!</w:t>
      </w:r>
    </w:p>
    <w:p w14:paraId="1D41596D" w14:textId="77777777" w:rsidR="00495FAF" w:rsidRDefault="00F2628A">
      <w:pPr>
        <w:pStyle w:val="Textbody"/>
      </w:pPr>
      <w:r>
        <w:t xml:space="preserve">    </w:t>
      </w:r>
      <w:proofErr w:type="spellStart"/>
      <w:r>
        <w:rPr>
          <w:shd w:val="clear" w:color="auto" w:fill="00AAAD"/>
        </w:rPr>
        <w:t>yPos</w:t>
      </w:r>
      <w:proofErr w:type="spellEnd"/>
      <w:r>
        <w:rPr>
          <w:shd w:val="clear" w:color="auto" w:fill="00AAAD"/>
        </w:rPr>
        <w:t>=</w:t>
      </w:r>
      <w:proofErr w:type="gramStart"/>
      <w:r>
        <w:rPr>
          <w:shd w:val="clear" w:color="auto" w:fill="00AAAD"/>
        </w:rPr>
        <w:t>Random::</w:t>
      </w:r>
      <w:proofErr w:type="spellStart"/>
      <w:proofErr w:type="gramEnd"/>
      <w:r>
        <w:rPr>
          <w:shd w:val="clear" w:color="auto" w:fill="00AAAD"/>
        </w:rPr>
        <w:t>getInt</w:t>
      </w:r>
      <w:proofErr w:type="spellEnd"/>
      <w:r>
        <w:rPr>
          <w:shd w:val="clear" w:color="auto" w:fill="00AAAD"/>
        </w:rPr>
        <w:t xml:space="preserve">(1, 14);    </w:t>
      </w:r>
      <w:r>
        <w:t xml:space="preserve"> //random </w:t>
      </w:r>
      <w:proofErr w:type="spellStart"/>
      <w:r>
        <w:t>yPos</w:t>
      </w:r>
      <w:proofErr w:type="spellEnd"/>
      <w:r>
        <w:t>, lower and upper limit are INCLUSIVE!</w:t>
      </w:r>
    </w:p>
    <w:p w14:paraId="6F107333" w14:textId="77777777" w:rsidR="00495FAF" w:rsidRDefault="00F2628A">
      <w:pPr>
        <w:pStyle w:val="Textbody"/>
      </w:pPr>
      <w:r>
        <w:t xml:space="preserve">    </w:t>
      </w:r>
      <w:proofErr w:type="spellStart"/>
      <w:r>
        <w:rPr>
          <w:shd w:val="clear" w:color="auto" w:fill="00AAAD"/>
        </w:rPr>
        <w:t>dir</w:t>
      </w:r>
      <w:proofErr w:type="spellEnd"/>
      <w:r>
        <w:rPr>
          <w:shd w:val="clear" w:color="auto" w:fill="00AAAD"/>
        </w:rPr>
        <w:t>=</w:t>
      </w:r>
      <w:proofErr w:type="gramStart"/>
      <w:r>
        <w:rPr>
          <w:shd w:val="clear" w:color="auto" w:fill="00AAAD"/>
        </w:rPr>
        <w:t>Random::</w:t>
      </w:r>
      <w:proofErr w:type="spellStart"/>
      <w:proofErr w:type="gramEnd"/>
      <w:r>
        <w:rPr>
          <w:shd w:val="clear" w:color="auto" w:fill="00AAAD"/>
        </w:rPr>
        <w:t>getInt</w:t>
      </w:r>
      <w:proofErr w:type="spellEnd"/>
      <w:r>
        <w:rPr>
          <w:shd w:val="clear" w:color="auto" w:fill="00AAAD"/>
        </w:rPr>
        <w:t xml:space="preserve">(0,3);  </w:t>
      </w:r>
      <w:r>
        <w:t xml:space="preserve">      //four direction 0-3 = N,E,S,W</w:t>
      </w:r>
    </w:p>
    <w:p w14:paraId="65206C1A" w14:textId="77777777" w:rsidR="00495FAF" w:rsidRDefault="00F2628A">
      <w:pPr>
        <w:pStyle w:val="Textbody"/>
      </w:pPr>
      <w:r>
        <w:t xml:space="preserve">    area-&gt;set(</w:t>
      </w:r>
      <w:proofErr w:type="gramStart"/>
      <w:r>
        <w:t>xPos,</w:t>
      </w:r>
      <w:proofErr w:type="spellStart"/>
      <w:r>
        <w:t>yPos</w:t>
      </w:r>
      <w:proofErr w:type="spellEnd"/>
      <w:proofErr w:type="gramEnd"/>
      <w:r>
        <w:t>,_agent);    //marking the start location of the agent</w:t>
      </w:r>
    </w:p>
    <w:p w14:paraId="27E015F6" w14:textId="77777777" w:rsidR="00495FAF" w:rsidRDefault="00F2628A">
      <w:pPr>
        <w:pStyle w:val="Textbody"/>
      </w:pPr>
      <w:r>
        <w:rPr>
          <w:noProof/>
        </w:rPr>
        <mc:AlternateContent>
          <mc:Choice Requires="wps">
            <w:drawing>
              <wp:anchor distT="0" distB="0" distL="114300" distR="114300" simplePos="0" relativeHeight="19" behindDoc="0" locked="0" layoutInCell="1" allowOverlap="1" wp14:anchorId="6407B855" wp14:editId="173775D7">
                <wp:simplePos x="0" y="0"/>
                <wp:positionH relativeFrom="column">
                  <wp:posOffset>1617847</wp:posOffset>
                </wp:positionH>
                <wp:positionV relativeFrom="paragraph">
                  <wp:posOffset>135331</wp:posOffset>
                </wp:positionV>
                <wp:extent cx="4400549" cy="409578"/>
                <wp:effectExtent l="0" t="0" r="19051" b="28572"/>
                <wp:wrapNone/>
                <wp:docPr id="21" name="Shape20"/>
                <wp:cNvGraphicFramePr/>
                <a:graphic xmlns:a="http://schemas.openxmlformats.org/drawingml/2006/main">
                  <a:graphicData uri="http://schemas.microsoft.com/office/word/2010/wordprocessingShape">
                    <wps:wsp>
                      <wps:cNvSpPr/>
                      <wps:spPr>
                        <a:xfrm>
                          <a:off x="0" y="0"/>
                          <a:ext cx="4400549" cy="409578"/>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20170374" w14:textId="77777777" w:rsidR="00495FAF" w:rsidRDefault="00F2628A">
                            <w:r>
                              <w:t>6. Setting the number of turns (200) that each agent has to gather scores</w:t>
                            </w:r>
                          </w:p>
                        </w:txbxContent>
                      </wps:txbx>
                      <wps:bodyPr vert="horz" wrap="none" lIns="0" tIns="0" rIns="0" bIns="0" anchor="ctr" anchorCtr="0" compatLnSpc="0">
                        <a:noAutofit/>
                      </wps:bodyPr>
                    </wps:wsp>
                  </a:graphicData>
                </a:graphic>
              </wp:anchor>
            </w:drawing>
          </mc:Choice>
          <mc:Fallback>
            <w:pict>
              <v:shape id="Shape20" o:spid="_x0000_s1046" style="position:absolute;margin-left:127.4pt;margin-top:10.65pt;width:346.5pt;height:32.25pt;z-index:19;visibility:visible;mso-wrap-style:none;mso-wrap-distance-left:9pt;mso-wrap-distance-top:0;mso-wrap-distance-right:9pt;mso-wrap-distance-bottom:0;mso-position-horizontal:absolute;mso-position-horizontal-relative:text;mso-position-vertical:absolute;mso-position-vertical-relative:text;v-text-anchor:middle" coordsize="4400549,40957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" adj="-11796480,,5400" path="m68263,at,,136526,136526,68263,,,68263l,341315at,273052,136526,409578,,341315,68263,409578l4332286,409578at4264023,273052,4400549,409578,4332286,409578,4400549,341315l4400549,68263at4264023,,4400549,136526,4400549,68263,4332286,l68263,xe" fillcolor="#729fcf" strokecolor="#3465a4" strokeweight=".35281mm">
                <v:stroke joinstyle="miter"/>
                <v:formulas/>
                <v:path arrowok="t" o:connecttype="custom" o:connectlocs="2200275,0;4400549,204789;2200275,409578;0,204789" o:connectangles="270,0,90,180" textboxrect="19994,19994,4380555,389584"/>
                <v:textbox inset="0,0,0,0">
                  <w:txbxContent>
                    <w:p w:rsidR="00495FAF" w:rsidRDefault="00F2628A">
                      <w:r>
                        <w:t xml:space="preserve">6. Setting the number of turns (200) that each agent has to gather </w:t>
                      </w:r>
                      <w:r>
                        <w:t>scores</w:t>
                      </w:r>
                    </w:p>
                  </w:txbxContent>
                </v:textbox>
              </v:shape>
            </w:pict>
          </mc:Fallback>
        </mc:AlternateContent>
      </w:r>
      <w:r>
        <w:t xml:space="preserve">    </w:t>
      </w:r>
    </w:p>
    <w:p w14:paraId="5AB74326" w14:textId="77777777" w:rsidR="00495FAF" w:rsidRDefault="00F2628A">
      <w:pPr>
        <w:pStyle w:val="Textbody"/>
      </w:pPr>
      <w:r>
        <w:t xml:space="preserve">    </w:t>
      </w:r>
      <w:proofErr w:type="gramStart"/>
      <w:r>
        <w:t>for(</w:t>
      </w:r>
      <w:proofErr w:type="gramEnd"/>
      <w:r>
        <w:rPr>
          <w:shd w:val="clear" w:color="auto" w:fill="00AAAD"/>
        </w:rPr>
        <w:t>int t=0;t&lt;200;t++</w:t>
      </w:r>
      <w:r>
        <w:t>){</w:t>
      </w:r>
    </w:p>
    <w:p w14:paraId="4397FF44" w14:textId="77777777" w:rsidR="00495FAF" w:rsidRDefault="00F2628A">
      <w:pPr>
        <w:pStyle w:val="Textbody"/>
      </w:pPr>
      <w:r>
        <w:t xml:space="preserve">        int </w:t>
      </w:r>
      <w:proofErr w:type="spellStart"/>
      <w:r>
        <w:t>inFront</w:t>
      </w:r>
      <w:proofErr w:type="spellEnd"/>
      <w:r>
        <w:t>=area-&gt;</w:t>
      </w:r>
      <w:proofErr w:type="spellStart"/>
      <w:proofErr w:type="gramStart"/>
      <w:r>
        <w:t>getFromDirDist</w:t>
      </w:r>
      <w:proofErr w:type="spellEnd"/>
      <w:r>
        <w:t>(</w:t>
      </w:r>
      <w:proofErr w:type="spellStart"/>
      <w:proofErr w:type="gramEnd"/>
      <w:r>
        <w:t>xPos</w:t>
      </w:r>
      <w:proofErr w:type="spellEnd"/>
      <w:r>
        <w:t xml:space="preserve">, </w:t>
      </w:r>
      <w:proofErr w:type="spellStart"/>
      <w:r>
        <w:t>yPos</w:t>
      </w:r>
      <w:proofErr w:type="spellEnd"/>
      <w:r>
        <w:t xml:space="preserve">, </w:t>
      </w:r>
      <w:proofErr w:type="spellStart"/>
      <w:r>
        <w:t>dir</w:t>
      </w:r>
      <w:proofErr w:type="spellEnd"/>
      <w:r>
        <w:t>, 1);   //this gives you the tile in front of the  agent</w:t>
      </w:r>
    </w:p>
    <w:p w14:paraId="3928B436" w14:textId="77777777" w:rsidR="00495FAF" w:rsidRDefault="00F2628A">
      <w:pPr>
        <w:pStyle w:val="Textbody"/>
      </w:pPr>
      <w:r>
        <w:t xml:space="preserve">        brain-&gt;</w:t>
      </w:r>
      <w:proofErr w:type="spellStart"/>
      <w:proofErr w:type="gramStart"/>
      <w:r>
        <w:t>setInput</w:t>
      </w:r>
      <w:proofErr w:type="spellEnd"/>
      <w:r>
        <w:t>(</w:t>
      </w:r>
      <w:proofErr w:type="gramEnd"/>
      <w:r>
        <w:t>0, inFront&amp;1);          //bit magic to set the inputs</w:t>
      </w:r>
    </w:p>
    <w:p w14:paraId="699653A8" w14:textId="77777777" w:rsidR="00495FAF" w:rsidRDefault="00F2628A">
      <w:pPr>
        <w:pStyle w:val="Textbody"/>
      </w:pPr>
      <w:r>
        <w:t xml:space="preserve">        brain-&gt;</w:t>
      </w:r>
      <w:proofErr w:type="spellStart"/>
      <w:proofErr w:type="gramStart"/>
      <w:r>
        <w:t>setInput</w:t>
      </w:r>
      <w:proofErr w:type="spellEnd"/>
      <w:r>
        <w:t>(</w:t>
      </w:r>
      <w:proofErr w:type="gramEnd"/>
      <w:r>
        <w:t>1, (</w:t>
      </w:r>
      <w:proofErr w:type="spellStart"/>
      <w:r>
        <w:t>inFront</w:t>
      </w:r>
      <w:proofErr w:type="spellEnd"/>
      <w:r>
        <w:t>&gt;&gt;1)&amp;1);     //bit magic to set the inputs</w:t>
      </w:r>
    </w:p>
    <w:p w14:paraId="47143E48" w14:textId="77777777" w:rsidR="00495FAF" w:rsidRDefault="00F2628A">
      <w:pPr>
        <w:pStyle w:val="Textbody"/>
      </w:pPr>
      <w:r>
        <w:t xml:space="preserve">        //now you need to allow the brain a single update "it is thinking now"</w:t>
      </w:r>
    </w:p>
    <w:p w14:paraId="6EA6195C" w14:textId="77777777" w:rsidR="00495FAF" w:rsidRDefault="00F2628A">
      <w:pPr>
        <w:pStyle w:val="Textbody"/>
      </w:pPr>
      <w:r>
        <w:lastRenderedPageBreak/>
        <w:t xml:space="preserve">        brain-&gt;</w:t>
      </w:r>
      <w:proofErr w:type="gramStart"/>
      <w:r>
        <w:t>update(</w:t>
      </w:r>
      <w:proofErr w:type="gramEnd"/>
      <w:r>
        <w:t>);</w:t>
      </w:r>
    </w:p>
    <w:p w14:paraId="7527CA04" w14:textId="77777777" w:rsidR="00495FAF" w:rsidRDefault="00F2628A">
      <w:pPr>
        <w:pStyle w:val="Textbody"/>
      </w:pPr>
      <w:r>
        <w:t xml:space="preserve">        //now the actions from the brain are </w:t>
      </w:r>
      <w:proofErr w:type="spellStart"/>
      <w:r>
        <w:t>querried</w:t>
      </w:r>
      <w:proofErr w:type="spellEnd"/>
      <w:r>
        <w:t xml:space="preserve"> and translated into a single "action" number</w:t>
      </w:r>
    </w:p>
    <w:p w14:paraId="127DF55D" w14:textId="77777777" w:rsidR="00495FAF" w:rsidRDefault="00F2628A">
      <w:pPr>
        <w:pStyle w:val="Textbody"/>
      </w:pPr>
      <w:r>
        <w:t xml:space="preserve">       </w:t>
      </w:r>
      <w:r>
        <w:rPr>
          <w:shd w:val="clear" w:color="auto" w:fill="89C765"/>
        </w:rPr>
        <w:t xml:space="preserve"> int action=(bit(brain-&gt;</w:t>
      </w:r>
      <w:proofErr w:type="spellStart"/>
      <w:r>
        <w:rPr>
          <w:shd w:val="clear" w:color="auto" w:fill="89C765"/>
        </w:rPr>
        <w:t>getOutput</w:t>
      </w:r>
      <w:proofErr w:type="spellEnd"/>
      <w:r>
        <w:rPr>
          <w:shd w:val="clear" w:color="auto" w:fill="89C765"/>
        </w:rPr>
        <w:t>(0</w:t>
      </w:r>
      <w:proofErr w:type="gramStart"/>
      <w:r>
        <w:rPr>
          <w:shd w:val="clear" w:color="auto" w:fill="89C765"/>
        </w:rPr>
        <w:t>))&lt;</w:t>
      </w:r>
      <w:proofErr w:type="gramEnd"/>
      <w:r>
        <w:rPr>
          <w:shd w:val="clear" w:color="auto" w:fill="89C765"/>
        </w:rPr>
        <w:t>&lt;1)+bit(brain-&gt;</w:t>
      </w:r>
      <w:proofErr w:type="spellStart"/>
      <w:r>
        <w:rPr>
          <w:shd w:val="clear" w:color="auto" w:fill="89C765"/>
        </w:rPr>
        <w:t>getOutput</w:t>
      </w:r>
      <w:proofErr w:type="spellEnd"/>
      <w:r>
        <w:rPr>
          <w:shd w:val="clear" w:color="auto" w:fill="89C765"/>
        </w:rPr>
        <w:t>(1));</w:t>
      </w:r>
    </w:p>
    <w:p w14:paraId="053AB8A5" w14:textId="77777777" w:rsidR="00495FAF" w:rsidRDefault="00F2628A">
      <w:pPr>
        <w:pStyle w:val="Textbody"/>
      </w:pPr>
      <w:r>
        <w:rPr>
          <w:noProof/>
        </w:rPr>
        <mc:AlternateContent>
          <mc:Choice Requires="wps">
            <w:drawing>
              <wp:anchor distT="0" distB="0" distL="114300" distR="114300" simplePos="0" relativeHeight="20" behindDoc="0" locked="0" layoutInCell="1" allowOverlap="1" wp14:anchorId="45B06E3B" wp14:editId="1C819EF5">
                <wp:simplePos x="0" y="0"/>
                <wp:positionH relativeFrom="column">
                  <wp:posOffset>3027578</wp:posOffset>
                </wp:positionH>
                <wp:positionV relativeFrom="paragraph">
                  <wp:posOffset>3931</wp:posOffset>
                </wp:positionV>
                <wp:extent cx="3609978" cy="495303"/>
                <wp:effectExtent l="0" t="0" r="28572" b="19047"/>
                <wp:wrapNone/>
                <wp:docPr id="22" name="Shape21"/>
                <wp:cNvGraphicFramePr/>
                <a:graphic xmlns:a="http://schemas.openxmlformats.org/drawingml/2006/main">
                  <a:graphicData uri="http://schemas.microsoft.com/office/word/2010/wordprocessingShape">
                    <wps:wsp>
                      <wps:cNvSpPr/>
                      <wps:spPr>
                        <a:xfrm>
                          <a:off x="0" y="0"/>
                          <a:ext cx="3609978" cy="495303"/>
                        </a:xfrm>
                        <a:custGeom>
                          <a:avLst/>
                          <a:gdLst>
                            <a:gd name="f0" fmla="val 10800000"/>
                            <a:gd name="f1" fmla="val 5400000"/>
                            <a:gd name="f2" fmla="val 180"/>
                            <a:gd name="f3" fmla="val w"/>
                            <a:gd name="f4" fmla="val h"/>
                            <a:gd name="f5" fmla="val 0"/>
                            <a:gd name="f6" fmla="val 21600"/>
                            <a:gd name="f7" fmla="*/ 5419351 1 1725033"/>
                            <a:gd name="f8" fmla="*/ 10800 10800 1"/>
                            <a:gd name="f9" fmla="+- 0 0 360"/>
                            <a:gd name="f10" fmla="val 10800"/>
                            <a:gd name="f11" fmla="+- 0 0 0"/>
                            <a:gd name="f12" fmla="*/ f3 1 21600"/>
                            <a:gd name="f13" fmla="*/ f4 1 21600"/>
                            <a:gd name="f14" fmla="val f5"/>
                            <a:gd name="f15" fmla="val f6"/>
                            <a:gd name="f16" fmla="*/ 0 f7 1"/>
                            <a:gd name="f17" fmla="*/ f5 f0 1"/>
                            <a:gd name="f18" fmla="*/ f9 f0 1"/>
                            <a:gd name="f19" fmla="*/ f11 f0 1"/>
                            <a:gd name="f20" fmla="+- f15 0 f14"/>
                            <a:gd name="f21" fmla="*/ f16 1 f2"/>
                            <a:gd name="f22" fmla="*/ f17 1 f2"/>
                            <a:gd name="f23" fmla="*/ f18 1 f2"/>
                            <a:gd name="f24" fmla="*/ f19 1 f2"/>
                            <a:gd name="f25" fmla="*/ f20 1 21600"/>
                            <a:gd name="f26" fmla="+- 0 0 f21"/>
                            <a:gd name="f27" fmla="+- f22 0 f1"/>
                            <a:gd name="f28" fmla="+- f23 0 f1"/>
                            <a:gd name="f29" fmla="+- f24 0 f1"/>
                            <a:gd name="f30" fmla="*/ 3163 f25 1"/>
                            <a:gd name="f31" fmla="*/ 18437 f25 1"/>
                            <a:gd name="f32" fmla="*/ 10800 f25 1"/>
                            <a:gd name="f33" fmla="*/ 0 f25 1"/>
                            <a:gd name="f34" fmla="*/ 21600 f25 1"/>
                            <a:gd name="f35" fmla="*/ f26 f0 1"/>
                            <a:gd name="f36" fmla="+- f28 0 f27"/>
                            <a:gd name="f37" fmla="*/ f35 1 f7"/>
                            <a:gd name="f38" fmla="*/ f32 1 f25"/>
                            <a:gd name="f39" fmla="*/ f33 1 f25"/>
                            <a:gd name="f40" fmla="*/ f30 1 f25"/>
                            <a:gd name="f41" fmla="*/ f31 1 f25"/>
                            <a:gd name="f42" fmla="*/ f34 1 f25"/>
                            <a:gd name="f43" fmla="+- f37 0 f1"/>
                            <a:gd name="f44" fmla="*/ f40 f12 1"/>
                            <a:gd name="f45" fmla="*/ f41 f12 1"/>
                            <a:gd name="f46" fmla="*/ f41 f13 1"/>
                            <a:gd name="f47" fmla="*/ f40 f13 1"/>
                            <a:gd name="f48" fmla="*/ f38 f12 1"/>
                            <a:gd name="f49" fmla="*/ f39 f13 1"/>
                            <a:gd name="f50" fmla="*/ f39 f12 1"/>
                            <a:gd name="f51" fmla="*/ f38 f13 1"/>
                            <a:gd name="f52" fmla="*/ f42 f13 1"/>
                            <a:gd name="f53" fmla="*/ f42 f12 1"/>
                            <a:gd name="f54" fmla="+- f43 f1 0"/>
                            <a:gd name="f55" fmla="*/ f54 f7 1"/>
                            <a:gd name="f56" fmla="*/ f55 1 f0"/>
                            <a:gd name="f57" fmla="+- 0 0 f56"/>
                            <a:gd name="f58" fmla="+- 0 0 f57"/>
                            <a:gd name="f59" fmla="*/ f58 f0 1"/>
                            <a:gd name="f60" fmla="*/ f59 1 f7"/>
                            <a:gd name="f61" fmla="+- f60 0 f1"/>
                            <a:gd name="f62" fmla="cos 1 f61"/>
                            <a:gd name="f63" fmla="sin 1 f61"/>
                            <a:gd name="f64" fmla="+- 0 0 f62"/>
                            <a:gd name="f65" fmla="+- 0 0 f63"/>
                            <a:gd name="f66" fmla="+- 0 0 f64"/>
                            <a:gd name="f67" fmla="+- 0 0 f65"/>
                            <a:gd name="f68" fmla="val f66"/>
                            <a:gd name="f69" fmla="val f67"/>
                            <a:gd name="f70" fmla="+- 0 0 f68"/>
                            <a:gd name="f71" fmla="+- 0 0 f69"/>
                            <a:gd name="f72" fmla="*/ 10800 f70 1"/>
                            <a:gd name="f73" fmla="*/ 10800 f71 1"/>
                            <a:gd name="f74" fmla="*/ f72 f72 1"/>
                            <a:gd name="f75" fmla="*/ f73 f73 1"/>
                            <a:gd name="f76" fmla="+- f74 f75 0"/>
                            <a:gd name="f77" fmla="sqrt f76"/>
                            <a:gd name="f78" fmla="*/ f8 1 f77"/>
                            <a:gd name="f79" fmla="*/ f70 f78 1"/>
                            <a:gd name="f80" fmla="*/ f71 f78 1"/>
                            <a:gd name="f81" fmla="+- 10800 0 f79"/>
                            <a:gd name="f82" fmla="+- 10800 0 f80"/>
                          </a:gdLst>
                          <a:ahLst/>
                          <a:cxnLst>
                            <a:cxn ang="3cd4">
                              <a:pos x="hc" y="t"/>
                            </a:cxn>
                            <a:cxn ang="0">
                              <a:pos x="r" y="vc"/>
                            </a:cxn>
                            <a:cxn ang="cd4">
                              <a:pos x="hc" y="b"/>
                            </a:cxn>
                            <a:cxn ang="cd2">
                              <a:pos x="l" y="vc"/>
                            </a:cxn>
                            <a:cxn ang="f29">
                              <a:pos x="f48" y="f49"/>
                            </a:cxn>
                            <a:cxn ang="f29">
                              <a:pos x="f44" y="f47"/>
                            </a:cxn>
                            <a:cxn ang="f29">
                              <a:pos x="f50" y="f51"/>
                            </a:cxn>
                            <a:cxn ang="f29">
                              <a:pos x="f44" y="f46"/>
                            </a:cxn>
                            <a:cxn ang="f29">
                              <a:pos x="f48" y="f52"/>
                            </a:cxn>
                            <a:cxn ang="f29">
                              <a:pos x="f45" y="f46"/>
                            </a:cxn>
                            <a:cxn ang="f29">
                              <a:pos x="f53" y="f51"/>
                            </a:cxn>
                            <a:cxn ang="f29">
                              <a:pos x="f45" y="f47"/>
                            </a:cxn>
                          </a:cxnLst>
                          <a:rect l="f44" t="f47" r="f45" b="f46"/>
                          <a:pathLst>
                            <a:path w="21600" h="21600">
                              <a:moveTo>
                                <a:pt x="f81" y="f82"/>
                              </a:moveTo>
                              <a:arcTo wR="f10" hR="f10" stAng="f27" swAng="f36"/>
                              <a:close/>
                            </a:path>
                          </a:pathLst>
                        </a:custGeom>
                        <a:solidFill>
                          <a:srgbClr val="729FCF"/>
                        </a:solidFill>
                        <a:ln w="12701" cap="flat">
                          <a:solidFill>
                            <a:srgbClr val="3465A4"/>
                          </a:solidFill>
                          <a:prstDash val="solid"/>
                          <a:miter/>
                        </a:ln>
                      </wps:spPr>
                      <wps:txbx>
                        <w:txbxContent>
                          <w:p w14:paraId="58CBD752" w14:textId="77777777" w:rsidR="00495FAF" w:rsidRDefault="00F2628A">
                            <w:r>
                              <w:t>It is the place that agents inform us their decision</w:t>
                            </w:r>
                          </w:p>
                          <w:p w14:paraId="1F1039C3" w14:textId="77777777" w:rsidR="00495FAF" w:rsidRDefault="00F2628A">
                            <w:r>
                              <w:t>(it is Not one of setting steps)</w:t>
                            </w:r>
                          </w:p>
                        </w:txbxContent>
                      </wps:txbx>
                      <wps:bodyPr vert="horz" wrap="none" lIns="0" tIns="0" rIns="0" bIns="0" anchor="ctr" anchorCtr="0" compatLnSpc="0">
                        <a:noAutofit/>
                      </wps:bodyPr>
                    </wps:wsp>
                  </a:graphicData>
                </a:graphic>
              </wp:anchor>
            </w:drawing>
          </mc:Choice>
          <mc:Fallback>
            <w:pict>
              <v:shape id="Shape21" o:spid="_x0000_s1047" style="position:absolute;margin-left:238.4pt;margin-top:.3pt;width:284.25pt;height:39pt;z-index:2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" adj="-11796480,,5400" path="m10800,at,,21600,21600,10800,,10800,xe" fillcolor="#729fcf" strokecolor="#3465a4" strokeweight=".35281mm">
                <v:stroke joinstyle="miter"/>
                <v:formulas/>
                <v:path arrowok="t" o:connecttype="custom" o:connectlocs="1804989,0;3609978,247652;1804989,495303;0,247652;1804989,0;528628,72530;0,247652;528628,422773;1804989,495303;3081350,422773;3609978,247652;3081350,72530" o:connectangles="270,0,90,180,270,270,270,270,270,270,270,270" textboxrect="3163,3163,18437,18437"/>
                <v:textbox inset="0,0,0,0">
                  <w:txbxContent>
                    <w:p w:rsidR="00495FAF" w:rsidRDefault="00F2628A">
                      <w:r>
                        <w:t>It is the place that agents inform us their decision</w:t>
                      </w:r>
                    </w:p>
                    <w:p w:rsidR="00495FAF" w:rsidRDefault="00F2628A">
                      <w:r>
                        <w:t>(it is Not one of setting steps)</w:t>
                      </w:r>
                    </w:p>
                  </w:txbxContent>
                </v:textbox>
              </v:shape>
            </w:pict>
          </mc:Fallback>
        </mc:AlternateContent>
      </w:r>
      <w:r>
        <w:t xml:space="preserve">        //clear the tile the agent stands on</w:t>
      </w:r>
    </w:p>
    <w:p w14:paraId="38CA4CD6" w14:textId="77777777" w:rsidR="00495FAF" w:rsidRDefault="00F2628A">
      <w:pPr>
        <w:pStyle w:val="Textbody"/>
      </w:pPr>
      <w:r>
        <w:t xml:space="preserve">        area-&gt;set(</w:t>
      </w:r>
      <w:proofErr w:type="gramStart"/>
      <w:r>
        <w:t>xPos,</w:t>
      </w:r>
      <w:proofErr w:type="spellStart"/>
      <w:r>
        <w:t>yPos</w:t>
      </w:r>
      <w:proofErr w:type="spellEnd"/>
      <w:proofErr w:type="gramEnd"/>
      <w:r>
        <w:t>,_empty);</w:t>
      </w:r>
    </w:p>
    <w:p w14:paraId="43F27EBD" w14:textId="77777777" w:rsidR="00495FAF" w:rsidRDefault="00F2628A">
      <w:pPr>
        <w:pStyle w:val="Textbody"/>
      </w:pPr>
      <w:r>
        <w:t xml:space="preserve">        //executing the actions</w:t>
      </w:r>
    </w:p>
    <w:p w14:paraId="48F50010" w14:textId="77777777" w:rsidR="00495FAF" w:rsidRDefault="00F2628A">
      <w:pPr>
        <w:pStyle w:val="Textbody"/>
      </w:pPr>
      <w:r>
        <w:t xml:space="preserve">        switch(action</w:t>
      </w:r>
      <w:proofErr w:type="gramStart"/>
      <w:r>
        <w:t>){</w:t>
      </w:r>
      <w:proofErr w:type="gramEnd"/>
    </w:p>
    <w:p w14:paraId="7A1032C3" w14:textId="77777777" w:rsidR="00495FAF" w:rsidRDefault="00F2628A">
      <w:pPr>
        <w:pStyle w:val="Textbody"/>
      </w:pPr>
      <w:r>
        <w:t xml:space="preserve">          </w:t>
      </w:r>
      <w:r>
        <w:rPr>
          <w:shd w:val="clear" w:color="auto" w:fill="00AAAD"/>
        </w:rPr>
        <w:t xml:space="preserve">  case 0:</w:t>
      </w:r>
    </w:p>
    <w:p w14:paraId="5A785195" w14:textId="77777777" w:rsidR="00495FAF" w:rsidRDefault="00F2628A">
      <w:pPr>
        <w:pStyle w:val="Textbody"/>
      </w:pPr>
      <w:r>
        <w:rPr>
          <w:noProof/>
        </w:rPr>
        <mc:AlternateContent>
          <mc:Choice Requires="wps">
            <w:drawing>
              <wp:anchor distT="0" distB="0" distL="114300" distR="114300" simplePos="0" relativeHeight="21" behindDoc="0" locked="0" layoutInCell="1" allowOverlap="1" wp14:anchorId="33BBE875" wp14:editId="4AD1A6F9">
                <wp:simplePos x="0" y="0"/>
                <wp:positionH relativeFrom="column">
                  <wp:posOffset>1941819</wp:posOffset>
                </wp:positionH>
                <wp:positionV relativeFrom="paragraph">
                  <wp:posOffset>-78821</wp:posOffset>
                </wp:positionV>
                <wp:extent cx="4796156" cy="2743200"/>
                <wp:effectExtent l="0" t="0" r="23494" b="19050"/>
                <wp:wrapNone/>
                <wp:docPr id="23" name="Shape22"/>
                <wp:cNvGraphicFramePr/>
                <a:graphic xmlns:a="http://schemas.openxmlformats.org/drawingml/2006/main">
                  <a:graphicData uri="http://schemas.microsoft.com/office/word/2010/wordprocessingShape">
                    <wps:wsp>
                      <wps:cNvSpPr/>
                      <wps:spPr>
                        <a:xfrm>
                          <a:off x="0" y="0"/>
                          <a:ext cx="4796156" cy="2743200"/>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1710B365" w14:textId="77777777" w:rsidR="00495FAF" w:rsidRDefault="00F2628A">
                            <w:r>
                              <w:t>7. Implementation of the brain decisions.</w:t>
                            </w:r>
                          </w:p>
                          <w:p w14:paraId="76BEDF90" w14:textId="77777777" w:rsidR="00495FAF" w:rsidRDefault="00F2628A">
                            <w:r>
                              <w:t>For example, for case zero do nothing and turn</w:t>
                            </w:r>
                          </w:p>
                          <w:p w14:paraId="13938828" w14:textId="77777777" w:rsidR="00495FAF" w:rsidRDefault="00F2628A">
                            <w:r>
                              <w:t>right in case 2.</w:t>
                            </w:r>
                          </w:p>
                          <w:p w14:paraId="1DDB2F4A" w14:textId="77777777" w:rsidR="00495FAF" w:rsidRDefault="00F2628A">
                            <w:r>
                              <w:t>Is it what we decide?</w:t>
                            </w:r>
                          </w:p>
                          <w:p w14:paraId="7CB1EBAB" w14:textId="77777777" w:rsidR="00495FAF" w:rsidRDefault="00F2628A">
                            <w:r>
                              <w:t>is it our decision to set how to deal with each case?</w:t>
                            </w:r>
                          </w:p>
                          <w:p w14:paraId="50AAEB64" w14:textId="77777777" w:rsidR="00495FAF" w:rsidRDefault="00F2628A">
                            <w:r>
                              <w:t>For example I can say what the agent should do</w:t>
                            </w:r>
                          </w:p>
                          <w:p w14:paraId="4815474D" w14:textId="77777777" w:rsidR="00495FAF" w:rsidRDefault="00F2628A">
                            <w:r>
                              <w:t>if the action variable’s value is zero or</w:t>
                            </w:r>
                          </w:p>
                          <w:p w14:paraId="735D24FE" w14:textId="77777777" w:rsidR="00495FAF" w:rsidRDefault="00F2628A">
                            <w:r>
                              <w:t>these actions are constant?</w:t>
                            </w:r>
                          </w:p>
                          <w:p w14:paraId="5761242D" w14:textId="77777777" w:rsidR="00495FAF" w:rsidRDefault="00F2628A">
                            <w:r>
                              <w:t>Also, why we have cases (for grass, wall, …) only for the front movement</w:t>
                            </w:r>
                          </w:p>
                          <w:p w14:paraId="44B5AE96" w14:textId="77777777" w:rsidR="00495FAF" w:rsidRDefault="00F2628A">
                            <w:r>
                              <w:t>and not for turn left and right?</w:t>
                            </w:r>
                          </w:p>
                          <w:p w14:paraId="08F77AF9" w14:textId="77777777" w:rsidR="00495FAF" w:rsidRDefault="00F2628A">
                            <w:r>
                              <w:t>I think here we should have all the directions</w:t>
                            </w:r>
                          </w:p>
                          <w:p w14:paraId="19356B11" w14:textId="77777777" w:rsidR="00495FAF" w:rsidRDefault="00F2628A">
                            <w:r>
                              <w:t>and all the four cases for each direction.</w:t>
                            </w:r>
                          </w:p>
                        </w:txbxContent>
                      </wps:txbx>
                      <wps:bodyPr vert="horz" wrap="none" lIns="0" tIns="0" rIns="0" bIns="0" anchor="ctr" anchorCtr="0" compatLnSpc="0">
                        <a:noAutofit/>
                      </wps:bodyPr>
                    </wps:wsp>
                  </a:graphicData>
                </a:graphic>
              </wp:anchor>
            </w:drawing>
          </mc:Choice>
          <mc:Fallback>
            <w:pict>
              <v:shape id="Shape22" o:spid="_x0000_s1048" style="position:absolute;margin-left:152.9pt;margin-top:-6.2pt;width:377.65pt;height:3in;z-index:21;visibility:visible;mso-wrap-style:none;mso-wrap-distance-left:9pt;mso-wrap-distance-top:0;mso-wrap-distance-right:9pt;mso-wrap-distance-bottom:0;mso-position-horizontal:absolute;mso-position-horizontal-relative:text;mso-position-vertical:absolute;mso-position-vertical-relative:text;v-text-anchor:middle" coordsize="4796156,27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" adj="-11796480,,5400" path="m457200,at,,914400,914400,457200,,,457200l,2286000at,1828800,914400,2743200,,2286000,457200,2743200l4338956,2743200at3881756,1828800,4796156,2743200,4338956,2743200,4796156,2286000l4796156,457200at3881756,,4796156,914400,4796156,457200,4338956,l457200,xe" fillcolor="#729fcf" strokecolor="#3465a4" strokeweight=".35281mm">
                <v:stroke joinstyle="miter"/>
                <v:formulas/>
                <v:path arrowok="t" o:connecttype="custom" o:connectlocs="2398078,0;4796156,1371600;2398078,2743200;0,1371600" o:connectangles="270,0,90,180" textboxrect="133914,133914,4662242,2609286"/>
                <v:textbox inset="0,0,0,0">
                  <w:txbxContent>
                    <w:p w:rsidR="00495FAF" w:rsidRDefault="00F2628A">
                      <w:r>
                        <w:t>7. Implementation of the brain decisions.</w:t>
                      </w:r>
                    </w:p>
                    <w:p w:rsidR="00495FAF" w:rsidRDefault="00F2628A">
                      <w:r>
                        <w:t>For example, for case zero do nothing and turn</w:t>
                      </w:r>
                    </w:p>
                    <w:p w:rsidR="00495FAF" w:rsidRDefault="00F2628A">
                      <w:r>
                        <w:t>right in case 2.</w:t>
                      </w:r>
                    </w:p>
                    <w:p w:rsidR="00495FAF" w:rsidRDefault="00F2628A">
                      <w:r>
                        <w:t>Is it what we decide?</w:t>
                      </w:r>
                    </w:p>
                    <w:p w:rsidR="00495FAF" w:rsidRDefault="00F2628A">
                      <w:r>
                        <w:t xml:space="preserve">is it our decision to set how to deal </w:t>
                      </w:r>
                      <w:r>
                        <w:t>with each case?</w:t>
                      </w:r>
                    </w:p>
                    <w:p w:rsidR="00495FAF" w:rsidRDefault="00F2628A">
                      <w:r>
                        <w:t>For example I can say what the agent should do</w:t>
                      </w:r>
                    </w:p>
                    <w:p w:rsidR="00495FAF" w:rsidRDefault="00F2628A">
                      <w:r>
                        <w:t>if the action variable’s value is zero or</w:t>
                      </w:r>
                    </w:p>
                    <w:p w:rsidR="00495FAF" w:rsidRDefault="00F2628A">
                      <w:r>
                        <w:t>these actions are constant?</w:t>
                      </w:r>
                    </w:p>
                    <w:p w:rsidR="00495FAF" w:rsidRDefault="00F2628A">
                      <w:r>
                        <w:t>Also, why we have cases (for grass, wall, …) only for the front movement</w:t>
                      </w:r>
                    </w:p>
                    <w:p w:rsidR="00495FAF" w:rsidRDefault="00F2628A">
                      <w:r>
                        <w:t>and not for turn left and right?</w:t>
                      </w:r>
                    </w:p>
                    <w:p w:rsidR="00495FAF" w:rsidRDefault="00F2628A">
                      <w:r>
                        <w:t>I think here we s</w:t>
                      </w:r>
                      <w:r>
                        <w:t>hould have all the directions</w:t>
                      </w:r>
                    </w:p>
                    <w:p w:rsidR="00495FAF" w:rsidRDefault="00F2628A">
                      <w:r>
                        <w:t>and all the four cases for each direction.</w:t>
                      </w:r>
                    </w:p>
                  </w:txbxContent>
                </v:textbox>
              </v:shape>
            </w:pict>
          </mc:Fallback>
        </mc:AlternateContent>
      </w:r>
      <w:r>
        <w:t xml:space="preserve">                //do nothing</w:t>
      </w:r>
    </w:p>
    <w:p w14:paraId="54DEACF3" w14:textId="77777777" w:rsidR="00495FAF" w:rsidRDefault="00F2628A">
      <w:pPr>
        <w:pStyle w:val="Textbody"/>
      </w:pPr>
      <w:r>
        <w:t xml:space="preserve">                break;</w:t>
      </w:r>
    </w:p>
    <w:p w14:paraId="7D9DCEB9" w14:textId="77777777" w:rsidR="00495FAF" w:rsidRDefault="00F2628A">
      <w:pPr>
        <w:pStyle w:val="Textbody"/>
      </w:pPr>
      <w:r>
        <w:t xml:space="preserve">           </w:t>
      </w:r>
      <w:r>
        <w:rPr>
          <w:shd w:val="clear" w:color="auto" w:fill="00AAAD"/>
        </w:rPr>
        <w:t xml:space="preserve"> case 1:</w:t>
      </w:r>
    </w:p>
    <w:p w14:paraId="2A10975A" w14:textId="77777777" w:rsidR="00495FAF" w:rsidRDefault="00F2628A">
      <w:pPr>
        <w:pStyle w:val="Textbody"/>
      </w:pPr>
      <w:r>
        <w:t xml:space="preserve">                //turn left</w:t>
      </w:r>
    </w:p>
    <w:p w14:paraId="598B332E" w14:textId="77777777" w:rsidR="00495FAF" w:rsidRDefault="00F2628A">
      <w:pPr>
        <w:pStyle w:val="Textbody"/>
      </w:pPr>
      <w:r>
        <w:t xml:space="preserve">                </w:t>
      </w:r>
      <w:proofErr w:type="spellStart"/>
      <w:r>
        <w:t>dir</w:t>
      </w:r>
      <w:proofErr w:type="spellEnd"/>
      <w:r>
        <w:t>=(dir-</w:t>
      </w:r>
      <w:proofErr w:type="gramStart"/>
      <w:r>
        <w:t>1)&amp;</w:t>
      </w:r>
      <w:proofErr w:type="gramEnd"/>
      <w:r>
        <w:t>3;</w:t>
      </w:r>
    </w:p>
    <w:p w14:paraId="4C376399" w14:textId="77777777" w:rsidR="00495FAF" w:rsidRDefault="00F2628A">
      <w:pPr>
        <w:pStyle w:val="Textbody"/>
      </w:pPr>
      <w:r>
        <w:t xml:space="preserve">                break;</w:t>
      </w:r>
    </w:p>
    <w:p w14:paraId="03F4B00A" w14:textId="77777777" w:rsidR="00495FAF" w:rsidRDefault="00F2628A">
      <w:pPr>
        <w:pStyle w:val="Textbody"/>
      </w:pPr>
      <w:r>
        <w:t xml:space="preserve">            </w:t>
      </w:r>
      <w:r>
        <w:rPr>
          <w:shd w:val="clear" w:color="auto" w:fill="00AAAD"/>
        </w:rPr>
        <w:t>case 2:</w:t>
      </w:r>
    </w:p>
    <w:p w14:paraId="5D121FBC" w14:textId="77777777" w:rsidR="00495FAF" w:rsidRDefault="00F2628A">
      <w:pPr>
        <w:pStyle w:val="Textbody"/>
      </w:pPr>
      <w:r>
        <w:t xml:space="preserve">                //turn right</w:t>
      </w:r>
    </w:p>
    <w:p w14:paraId="1B5860AA" w14:textId="77777777" w:rsidR="00495FAF" w:rsidRDefault="00F2628A">
      <w:pPr>
        <w:pStyle w:val="Textbody"/>
      </w:pPr>
      <w:r>
        <w:t xml:space="preserve">                </w:t>
      </w:r>
      <w:proofErr w:type="spellStart"/>
      <w:r>
        <w:t>dir</w:t>
      </w:r>
      <w:proofErr w:type="spellEnd"/>
      <w:r>
        <w:t>=(dir+</w:t>
      </w:r>
      <w:proofErr w:type="gramStart"/>
      <w:r>
        <w:t>1)&amp;</w:t>
      </w:r>
      <w:proofErr w:type="gramEnd"/>
      <w:r>
        <w:t>3;</w:t>
      </w:r>
    </w:p>
    <w:p w14:paraId="28812CC8" w14:textId="77777777" w:rsidR="00495FAF" w:rsidRDefault="00F2628A">
      <w:pPr>
        <w:pStyle w:val="Textbody"/>
      </w:pPr>
      <w:r>
        <w:t xml:space="preserve">                break;</w:t>
      </w:r>
    </w:p>
    <w:p w14:paraId="7E9FB205" w14:textId="77777777" w:rsidR="00495FAF" w:rsidRDefault="00F2628A">
      <w:pPr>
        <w:pStyle w:val="Textbody"/>
      </w:pPr>
      <w:r>
        <w:t xml:space="preserve">            </w:t>
      </w:r>
      <w:r>
        <w:rPr>
          <w:shd w:val="clear" w:color="auto" w:fill="00AAAD"/>
        </w:rPr>
        <w:t>case 3:</w:t>
      </w:r>
    </w:p>
    <w:p w14:paraId="4F7D60F4" w14:textId="77777777" w:rsidR="00495FAF" w:rsidRDefault="00F2628A">
      <w:pPr>
        <w:pStyle w:val="Textbody"/>
      </w:pPr>
      <w:r>
        <w:t xml:space="preserve">                //move forward</w:t>
      </w:r>
    </w:p>
    <w:p w14:paraId="17FD434A" w14:textId="77777777" w:rsidR="00495FAF" w:rsidRDefault="00F2628A">
      <w:pPr>
        <w:pStyle w:val="Textbody"/>
      </w:pPr>
      <w:r>
        <w:t xml:space="preserve">                //that depends on what tile was </w:t>
      </w:r>
      <w:proofErr w:type="spellStart"/>
      <w:r>
        <w:t>inFront</w:t>
      </w:r>
      <w:proofErr w:type="spellEnd"/>
    </w:p>
    <w:p w14:paraId="6A0B2EC5" w14:textId="77777777" w:rsidR="00495FAF" w:rsidRDefault="00F2628A">
      <w:pPr>
        <w:pStyle w:val="Textbody"/>
      </w:pPr>
      <w:r>
        <w:t xml:space="preserve">                switch(</w:t>
      </w:r>
      <w:proofErr w:type="spellStart"/>
      <w:r>
        <w:t>inFront</w:t>
      </w:r>
      <w:proofErr w:type="spellEnd"/>
      <w:proofErr w:type="gramStart"/>
      <w:r>
        <w:t>){</w:t>
      </w:r>
      <w:proofErr w:type="gramEnd"/>
    </w:p>
    <w:p w14:paraId="4A0E20F2" w14:textId="77777777" w:rsidR="00495FAF" w:rsidRDefault="00F2628A">
      <w:pPr>
        <w:pStyle w:val="Textbody"/>
      </w:pPr>
      <w:r>
        <w:t xml:space="preserve">                    case _gras:</w:t>
      </w:r>
    </w:p>
    <w:p w14:paraId="1B12B48A" w14:textId="77777777" w:rsidR="00495FAF" w:rsidRDefault="00F2628A">
      <w:pPr>
        <w:pStyle w:val="Textbody"/>
      </w:pPr>
      <w:r>
        <w:t xml:space="preserve">                        score+=1.0; //gras was eaten</w:t>
      </w:r>
    </w:p>
    <w:p w14:paraId="37A4D6B1" w14:textId="77777777" w:rsidR="00495FAF" w:rsidRDefault="00F2628A">
      <w:pPr>
        <w:pStyle w:val="Textbody"/>
      </w:pPr>
      <w:r>
        <w:t xml:space="preserve">                        // NO break -&gt; to run into the next case which moves the agent</w:t>
      </w:r>
    </w:p>
    <w:p w14:paraId="49CD25DB" w14:textId="77777777" w:rsidR="00495FAF" w:rsidRDefault="00F2628A">
      <w:pPr>
        <w:pStyle w:val="Textbody"/>
      </w:pPr>
      <w:r>
        <w:t xml:space="preserve">                    case _empty:</w:t>
      </w:r>
    </w:p>
    <w:p w14:paraId="5E322F6E" w14:textId="77777777" w:rsidR="00495FAF" w:rsidRDefault="00F2628A">
      <w:pPr>
        <w:pStyle w:val="Textbody"/>
      </w:pPr>
      <w:r>
        <w:t xml:space="preserve">                        //move forward</w:t>
      </w:r>
    </w:p>
    <w:p w14:paraId="465265E1" w14:textId="77777777" w:rsidR="00495FAF" w:rsidRDefault="00F2628A">
      <w:pPr>
        <w:pStyle w:val="Textbody"/>
      </w:pPr>
      <w:r>
        <w:t xml:space="preserve">                        </w:t>
      </w:r>
      <w:proofErr w:type="spellStart"/>
      <w:r>
        <w:t>xPos</w:t>
      </w:r>
      <w:proofErr w:type="spellEnd"/>
      <w:r>
        <w:t>+=area-&gt;</w:t>
      </w:r>
      <w:proofErr w:type="spellStart"/>
      <w:r>
        <w:t>xm</w:t>
      </w:r>
      <w:proofErr w:type="spellEnd"/>
      <w:r>
        <w:t>[</w:t>
      </w:r>
      <w:proofErr w:type="spellStart"/>
      <w:r>
        <w:t>dir</w:t>
      </w:r>
      <w:proofErr w:type="spellEnd"/>
      <w:r>
        <w:t>];</w:t>
      </w:r>
    </w:p>
    <w:p w14:paraId="621B3730" w14:textId="77777777" w:rsidR="00495FAF" w:rsidRDefault="00F2628A">
      <w:pPr>
        <w:pStyle w:val="Textbody"/>
      </w:pPr>
      <w:r>
        <w:t xml:space="preserve">                        </w:t>
      </w:r>
      <w:proofErr w:type="spellStart"/>
      <w:r>
        <w:t>yPos</w:t>
      </w:r>
      <w:proofErr w:type="spellEnd"/>
      <w:r>
        <w:t>+=area-&gt;</w:t>
      </w:r>
      <w:proofErr w:type="spellStart"/>
      <w:r>
        <w:t>ym</w:t>
      </w:r>
      <w:proofErr w:type="spellEnd"/>
      <w:r>
        <w:t>[</w:t>
      </w:r>
      <w:proofErr w:type="spellStart"/>
      <w:r>
        <w:t>dir</w:t>
      </w:r>
      <w:proofErr w:type="spellEnd"/>
      <w:r>
        <w:t>];</w:t>
      </w:r>
    </w:p>
    <w:p w14:paraId="49210D18" w14:textId="77777777" w:rsidR="00495FAF" w:rsidRDefault="00F2628A">
      <w:pPr>
        <w:pStyle w:val="Textbody"/>
      </w:pPr>
      <w:r>
        <w:t xml:space="preserve">                        break;</w:t>
      </w:r>
    </w:p>
    <w:p w14:paraId="140037B3" w14:textId="77777777" w:rsidR="00495FAF" w:rsidRDefault="00F2628A">
      <w:pPr>
        <w:pStyle w:val="Textbody"/>
      </w:pPr>
      <w:r>
        <w:lastRenderedPageBreak/>
        <w:t xml:space="preserve">                    case _agent:</w:t>
      </w:r>
    </w:p>
    <w:p w14:paraId="676589AB" w14:textId="77777777" w:rsidR="00495FAF" w:rsidRDefault="00F2628A">
      <w:pPr>
        <w:pStyle w:val="Textbody"/>
      </w:pPr>
      <w:r>
        <w:t xml:space="preserve">                    case _wall:</w:t>
      </w:r>
    </w:p>
    <w:p w14:paraId="3D5F5570" w14:textId="77777777" w:rsidR="00495FAF" w:rsidRDefault="00F2628A">
      <w:pPr>
        <w:pStyle w:val="Textbody"/>
      </w:pPr>
      <w:r>
        <w:t xml:space="preserve">                        //agent tried to move into a wall or an agent (which should not exist)</w:t>
      </w:r>
    </w:p>
    <w:p w14:paraId="0D5D8E3F" w14:textId="77777777" w:rsidR="00495FAF" w:rsidRDefault="00F2628A">
      <w:pPr>
        <w:pStyle w:val="Textbody"/>
      </w:pPr>
      <w:r>
        <w:t xml:space="preserve">                        //do nothing</w:t>
      </w:r>
    </w:p>
    <w:p w14:paraId="5926B138" w14:textId="77777777" w:rsidR="00495FAF" w:rsidRDefault="00F2628A">
      <w:pPr>
        <w:pStyle w:val="Textbody"/>
      </w:pPr>
      <w:r>
        <w:t xml:space="preserve">                        break;</w:t>
      </w:r>
    </w:p>
    <w:p w14:paraId="3C69A33C" w14:textId="77777777" w:rsidR="00495FAF" w:rsidRDefault="00F2628A">
      <w:pPr>
        <w:pStyle w:val="Textbody"/>
      </w:pPr>
      <w:r>
        <w:t xml:space="preserve">                }</w:t>
      </w:r>
    </w:p>
    <w:p w14:paraId="3BA8123C" w14:textId="77777777" w:rsidR="00495FAF" w:rsidRDefault="00F2628A">
      <w:pPr>
        <w:pStyle w:val="Textbody"/>
      </w:pPr>
      <w:r>
        <w:t xml:space="preserve">                break;</w:t>
      </w:r>
    </w:p>
    <w:p w14:paraId="39D04EAE" w14:textId="77777777" w:rsidR="00495FAF" w:rsidRDefault="00F2628A">
      <w:pPr>
        <w:pStyle w:val="Textbody"/>
      </w:pPr>
      <w:r>
        <w:t xml:space="preserve">        }</w:t>
      </w:r>
    </w:p>
    <w:p w14:paraId="07673C9C" w14:textId="77777777" w:rsidR="00495FAF" w:rsidRDefault="00F2628A">
      <w:pPr>
        <w:pStyle w:val="Textbody"/>
      </w:pPr>
      <w:r>
        <w:t xml:space="preserve">        //update the area where we stand</w:t>
      </w:r>
    </w:p>
    <w:p w14:paraId="1E8CE685" w14:textId="77777777" w:rsidR="00495FAF" w:rsidRDefault="00F2628A">
      <w:pPr>
        <w:pStyle w:val="Textbody"/>
      </w:pPr>
      <w:r>
        <w:t xml:space="preserve">        area-&gt;set(</w:t>
      </w:r>
      <w:proofErr w:type="gramStart"/>
      <w:r>
        <w:t>xPos,</w:t>
      </w:r>
      <w:proofErr w:type="spellStart"/>
      <w:r>
        <w:t>yPos</w:t>
      </w:r>
      <w:proofErr w:type="spellEnd"/>
      <w:proofErr w:type="gramEnd"/>
      <w:r>
        <w:t>,_agent);</w:t>
      </w:r>
    </w:p>
    <w:p w14:paraId="1E74387C" w14:textId="77777777" w:rsidR="00495FAF" w:rsidRDefault="00F2628A">
      <w:pPr>
        <w:pStyle w:val="Textbody"/>
      </w:pPr>
      <w:r>
        <w:t xml:space="preserve">        //add a time tick to the </w:t>
      </w:r>
      <w:proofErr w:type="spellStart"/>
      <w:r>
        <w:t>agea</w:t>
      </w:r>
      <w:proofErr w:type="spellEnd"/>
      <w:r>
        <w:t>, so it knows that time progressed</w:t>
      </w:r>
    </w:p>
    <w:p w14:paraId="6BA7C16A" w14:textId="77777777" w:rsidR="00495FAF" w:rsidRDefault="00F2628A">
      <w:pPr>
        <w:pStyle w:val="Textbody"/>
      </w:pPr>
      <w:r>
        <w:t xml:space="preserve">        area-&gt;</w:t>
      </w:r>
      <w:proofErr w:type="gramStart"/>
      <w:r>
        <w:t>tick(</w:t>
      </w:r>
      <w:proofErr w:type="gramEnd"/>
      <w:r>
        <w:t>);</w:t>
      </w:r>
    </w:p>
    <w:p w14:paraId="1DB3ED94" w14:textId="77777777" w:rsidR="00495FAF" w:rsidRDefault="00F2628A">
      <w:pPr>
        <w:pStyle w:val="Textbody"/>
      </w:pPr>
      <w:r>
        <w:t xml:space="preserve">    }</w:t>
      </w:r>
    </w:p>
    <w:p w14:paraId="1AAE1A2A" w14:textId="77777777" w:rsidR="00495FAF" w:rsidRDefault="00F2628A">
      <w:pPr>
        <w:pStyle w:val="Textbody"/>
      </w:pPr>
      <w:r>
        <w:t xml:space="preserve">    organism-&gt;</w:t>
      </w:r>
      <w:proofErr w:type="spellStart"/>
      <w:r>
        <w:t>dataCollector</w:t>
      </w:r>
      <w:proofErr w:type="spellEnd"/>
      <w:r>
        <w:t>-&gt;</w:t>
      </w:r>
      <w:proofErr w:type="spellStart"/>
      <w:r>
        <w:t>setValue</w:t>
      </w:r>
      <w:proofErr w:type="spellEnd"/>
      <w:r>
        <w:t>("</w:t>
      </w:r>
      <w:proofErr w:type="spellStart"/>
      <w:r>
        <w:t>score</w:t>
      </w:r>
      <w:proofErr w:type="gramStart"/>
      <w:r>
        <w:t>",score</w:t>
      </w:r>
      <w:proofErr w:type="spellEnd"/>
      <w:proofErr w:type="gramEnd"/>
      <w:r>
        <w:t>);</w:t>
      </w:r>
    </w:p>
    <w:p w14:paraId="242E771B" w14:textId="77777777" w:rsidR="00495FAF" w:rsidRDefault="00F2628A">
      <w:pPr>
        <w:pStyle w:val="Textbody"/>
      </w:pPr>
      <w:r>
        <w:t>}</w:t>
      </w:r>
    </w:p>
    <w:p w14:paraId="259C02FA" w14:textId="77777777" w:rsidR="00495FAF" w:rsidRDefault="00F2628A">
      <w:pPr>
        <w:pStyle w:val="Textbody"/>
      </w:pPr>
      <w:r>
        <w:rPr>
          <w:noProof/>
        </w:rPr>
        <mc:AlternateContent>
          <mc:Choice Requires="wps">
            <w:drawing>
              <wp:anchor distT="0" distB="0" distL="114300" distR="114300" simplePos="0" relativeHeight="22" behindDoc="0" locked="0" layoutInCell="1" allowOverlap="1" wp14:anchorId="67FF6975" wp14:editId="4C7DA6E3">
                <wp:simplePos x="0" y="0"/>
                <wp:positionH relativeFrom="column">
                  <wp:posOffset>-63002</wp:posOffset>
                </wp:positionH>
                <wp:positionV relativeFrom="paragraph">
                  <wp:posOffset>95371</wp:posOffset>
                </wp:positionV>
                <wp:extent cx="1447796" cy="519434"/>
                <wp:effectExtent l="0" t="0" r="19054" b="13966"/>
                <wp:wrapNone/>
                <wp:docPr id="24" name="Shape23"/>
                <wp:cNvGraphicFramePr/>
                <a:graphic xmlns:a="http://schemas.openxmlformats.org/drawingml/2006/main">
                  <a:graphicData uri="http://schemas.microsoft.com/office/word/2010/wordprocessingShape">
                    <wps:wsp>
                      <wps:cNvSpPr/>
                      <wps:spPr>
                        <a:xfrm>
                          <a:off x="0" y="0"/>
                          <a:ext cx="1447796" cy="519434"/>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BF44"/>
                        </a:solidFill>
                        <a:ln w="12701" cap="flat">
                          <a:solidFill>
                            <a:srgbClr val="3465A4"/>
                          </a:solidFill>
                          <a:prstDash val="solid"/>
                          <a:miter/>
                        </a:ln>
                      </wps:spPr>
                      <wps:txbx>
                        <w:txbxContent>
                          <w:p w14:paraId="43081DB1" w14:textId="77777777" w:rsidR="00495FAF" w:rsidRDefault="00F2628A">
                            <w:r>
                              <w:t>II) Main.cpp</w:t>
                            </w:r>
                          </w:p>
                        </w:txbxContent>
                      </wps:txbx>
                      <wps:bodyPr vert="horz" wrap="none" lIns="0" tIns="0" rIns="0" bIns="0" anchor="ctr" anchorCtr="0" compatLnSpc="0">
                        <a:noAutofit/>
                      </wps:bodyPr>
                    </wps:wsp>
                  </a:graphicData>
                </a:graphic>
              </wp:anchor>
            </w:drawing>
          </mc:Choice>
          <mc:Fallback>
            <w:pict>
              <v:shape id="Shape23" o:spid="_x0000_s1049" style="position:absolute;margin-left:-4.95pt;margin-top:7.5pt;width:114pt;height:40.9pt;z-index:22;visibility:visible;mso-wrap-style:none;mso-wrap-distance-left:9pt;mso-wrap-distance-top:0;mso-wrap-distance-right:9pt;mso-wrap-distance-bottom:0;mso-position-horizontal:absolute;mso-position-horizontal-relative:text;mso-position-vertical:absolute;mso-position-vertical-relative:text;v-text-anchor:middle" coordsize="1447796,5194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" adj="-11796480,,5400" path="m86572,at,,173144,173144,86572,,,86572l,432862at,346290,173144,519434,,432862,86572,519434l1361224,519434at1274652,346290,1447796,519434,1361224,519434,1447796,432862l1447796,86572at1274652,,1447796,173144,1447796,86572,1361224,l86572,xe" fillcolor="#72bf44" strokecolor="#3465a4" strokeweight=".35281mm">
                <v:stroke joinstyle="miter"/>
                <v:formulas/>
                <v:path arrowok="t" o:connecttype="custom" o:connectlocs="723898,0;1447796,259717;723898,519434;0,259717" o:connectangles="270,0,90,180" textboxrect="25357,25357,1422439,494077"/>
                <v:textbox inset="0,0,0,0">
                  <w:txbxContent>
                    <w:p w:rsidR="00495FAF" w:rsidRDefault="00F2628A">
                      <w:r>
                        <w:t>II) Main.cpp</w:t>
                      </w:r>
                    </w:p>
                  </w:txbxContent>
                </v:textbox>
              </v:shape>
            </w:pict>
          </mc:Fallback>
        </mc:AlternateContent>
      </w:r>
    </w:p>
    <w:p w14:paraId="6D2B0530" w14:textId="77777777" w:rsidR="00495FAF" w:rsidRDefault="00F2628A">
      <w:pPr>
        <w:pStyle w:val="Textbody"/>
      </w:pPr>
      <w:r>
        <w:rPr>
          <w:noProof/>
        </w:rPr>
        <mc:AlternateContent>
          <mc:Choice Requires="wps">
            <w:drawing>
              <wp:anchor distT="0" distB="0" distL="114300" distR="114300" simplePos="0" relativeHeight="24" behindDoc="0" locked="0" layoutInCell="1" allowOverlap="1" wp14:anchorId="0B783633" wp14:editId="1DC3ECF0">
                <wp:simplePos x="0" y="0"/>
                <wp:positionH relativeFrom="column">
                  <wp:posOffset>3528029</wp:posOffset>
                </wp:positionH>
                <wp:positionV relativeFrom="paragraph">
                  <wp:posOffset>-27340</wp:posOffset>
                </wp:positionV>
                <wp:extent cx="2876546" cy="771525"/>
                <wp:effectExtent l="0" t="0" r="19054" b="28575"/>
                <wp:wrapNone/>
                <wp:docPr id="25" name="Shape25"/>
                <wp:cNvGraphicFramePr/>
                <a:graphic xmlns:a="http://schemas.openxmlformats.org/drawingml/2006/main">
                  <a:graphicData uri="http://schemas.microsoft.com/office/word/2010/wordprocessingShape">
                    <wps:wsp>
                      <wps:cNvSpPr/>
                      <wps:spPr>
                        <a:xfrm>
                          <a:off x="0" y="0"/>
                          <a:ext cx="2876546" cy="771525"/>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14FFDDE1" w14:textId="77777777" w:rsidR="00495FAF" w:rsidRDefault="00F2628A">
                            <w:r>
                              <w:t>8. what is 100?</w:t>
                            </w:r>
                          </w:p>
                        </w:txbxContent>
                      </wps:txbx>
                      <wps:bodyPr vert="horz" wrap="none" lIns="0" tIns="0" rIns="0" bIns="0" anchor="ctr" anchorCtr="0" compatLnSpc="0">
                        <a:noAutofit/>
                      </wps:bodyPr>
                    </wps:wsp>
                  </a:graphicData>
                </a:graphic>
              </wp:anchor>
            </w:drawing>
          </mc:Choice>
          <mc:Fallback>
            <w:pict>
              <v:shape id="Shape25" o:spid="_x0000_s1050" style="position:absolute;margin-left:277.8pt;margin-top:-2.15pt;width:226.5pt;height:60.75pt;z-index:24;visibility:visible;mso-wrap-style:none;mso-wrap-distance-left:9pt;mso-wrap-distance-top:0;mso-wrap-distance-right:9pt;mso-wrap-distance-bottom:0;mso-position-horizontal:absolute;mso-position-horizontal-relative:text;mso-position-vertical:absolute;mso-position-vertical-relative:text;v-text-anchor:middle" coordsize="2876546,77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" adj="-11796480,,5400" path="m128588,at,,257176,257176,128588,,,128588l,642938at,514350,257176,771526,,642938,128588,771526l2747959,771525at2619371,514349,2876547,771525,2747959,771525,2876547,642937l2876546,128588at2619370,,2876546,257176,2876546,128588,2747958,l128588,xe" fillcolor="#729fcf" strokecolor="#3465a4" strokeweight=".35281mm">
                <v:stroke joinstyle="miter"/>
                <v:formulas/>
                <v:path arrowok="t" o:connecttype="custom" o:connectlocs="1438273,0;2876546,385763;1438273,771525;0,385763" o:connectangles="270,0,90,180" textboxrect="37663,37663,2838883,733862"/>
                <v:textbox inset="0,0,0,0">
                  <w:txbxContent>
                    <w:p w:rsidR="00495FAF" w:rsidRDefault="00F2628A">
                      <w:r>
                        <w:t>8. what is 100?</w:t>
                      </w:r>
                    </w:p>
                  </w:txbxContent>
                </v:textbox>
              </v:shape>
            </w:pict>
          </mc:Fallback>
        </mc:AlternateContent>
      </w:r>
    </w:p>
    <w:p w14:paraId="2672F082" w14:textId="77777777" w:rsidR="00495FAF" w:rsidRDefault="00495FAF">
      <w:pPr>
        <w:pStyle w:val="Textbody"/>
      </w:pPr>
    </w:p>
    <w:p w14:paraId="22817EA0" w14:textId="77777777" w:rsidR="00495FAF" w:rsidRDefault="00F2628A">
      <w:pPr>
        <w:pStyle w:val="Textbody"/>
      </w:pPr>
      <w:r>
        <w:t xml:space="preserve">        auto population=</w:t>
      </w:r>
      <w:proofErr w:type="gramStart"/>
      <w:r>
        <w:t>Population::</w:t>
      </w:r>
      <w:proofErr w:type="spellStart"/>
      <w:proofErr w:type="gramEnd"/>
      <w:r>
        <w:t>createStartPopulation</w:t>
      </w:r>
      <w:proofErr w:type="spellEnd"/>
      <w:r>
        <w:t>(</w:t>
      </w:r>
    </w:p>
    <w:p w14:paraId="5CE379F8" w14:textId="77777777" w:rsidR="00495FAF" w:rsidRDefault="00F2628A">
      <w:pPr>
        <w:pStyle w:val="Textbody"/>
      </w:pPr>
      <w:r>
        <w:tab/>
      </w:r>
      <w:r>
        <w:tab/>
      </w:r>
      <w:r>
        <w:tab/>
      </w:r>
      <w:r>
        <w:tab/>
      </w:r>
      <w:proofErr w:type="gramStart"/>
      <w:r>
        <w:t>Parameters::</w:t>
      </w:r>
      <w:proofErr w:type="spellStart"/>
      <w:proofErr w:type="gramEnd"/>
      <w:r>
        <w:t>getInt</w:t>
      </w:r>
      <w:proofErr w:type="spellEnd"/>
      <w:r>
        <w:t>(std::string("Core-</w:t>
      </w:r>
      <w:proofErr w:type="spellStart"/>
      <w:r>
        <w:t>numberOfStartOrganisms</w:t>
      </w:r>
      <w:proofErr w:type="spellEnd"/>
      <w:r>
        <w:t xml:space="preserve">"), </w:t>
      </w:r>
      <w:r>
        <w:rPr>
          <w:shd w:val="clear" w:color="auto" w:fill="00AAAD"/>
        </w:rPr>
        <w:t>100</w:t>
      </w:r>
      <w:r>
        <w:t>),</w:t>
      </w:r>
    </w:p>
    <w:p w14:paraId="1DCB01A0" w14:textId="77777777" w:rsidR="00495FAF" w:rsidRDefault="00F2628A">
      <w:pPr>
        <w:pStyle w:val="Textbody"/>
      </w:pPr>
      <w:r>
        <w:t xml:space="preserve">                                               </w:t>
      </w:r>
      <w:proofErr w:type="spellStart"/>
      <w:proofErr w:type="gramStart"/>
      <w:r>
        <w:t>BioGenome</w:t>
      </w:r>
      <w:proofErr w:type="spellEnd"/>
      <w:r>
        <w:t>::</w:t>
      </w:r>
      <w:proofErr w:type="spellStart"/>
      <w:proofErr w:type="gramEnd"/>
      <w:r>
        <w:t>getTemplate</w:t>
      </w:r>
      <w:proofErr w:type="spellEnd"/>
      <w:r>
        <w:t>(), // default genome</w:t>
      </w:r>
    </w:p>
    <w:p w14:paraId="100A2B7F" w14:textId="77777777" w:rsidR="00495FAF" w:rsidRDefault="00F2628A">
      <w:pPr>
        <w:pStyle w:val="Textbody"/>
      </w:pPr>
      <w:r>
        <w:t xml:space="preserve">                                               </w:t>
      </w:r>
      <w:proofErr w:type="spellStart"/>
      <w:proofErr w:type="gramStart"/>
      <w:r>
        <w:t>MarkovBrain</w:t>
      </w:r>
      <w:proofErr w:type="spellEnd"/>
      <w:r>
        <w:t>::</w:t>
      </w:r>
      <w:proofErr w:type="spellStart"/>
      <w:proofErr w:type="gramEnd"/>
      <w:r>
        <w:t>getTemplate</w:t>
      </w:r>
      <w:proofErr w:type="spellEnd"/>
      <w:r>
        <w:t>(), //standard Markov Brain</w:t>
      </w:r>
    </w:p>
    <w:p w14:paraId="71336ED7" w14:textId="77777777" w:rsidR="00495FAF" w:rsidRDefault="00F2628A">
      <w:pPr>
        <w:pStyle w:val="Textbody"/>
      </w:pPr>
      <w:r>
        <w:t xml:space="preserve">                                               world-&gt;</w:t>
      </w:r>
      <w:proofErr w:type="spellStart"/>
      <w:r>
        <w:t>nrOfSensors</w:t>
      </w:r>
      <w:proofErr w:type="spellEnd"/>
      <w:r>
        <w:t>(),</w:t>
      </w:r>
      <w:r>
        <w:tab/>
      </w:r>
      <w:r>
        <w:tab/>
      </w:r>
      <w:r>
        <w:tab/>
      </w:r>
      <w:r>
        <w:tab/>
      </w:r>
      <w:r>
        <w:tab/>
      </w:r>
      <w:r>
        <w:tab/>
      </w:r>
      <w:r>
        <w:tab/>
      </w:r>
      <w:r>
        <w:tab/>
      </w:r>
      <w:r>
        <w:tab/>
      </w:r>
      <w:r>
        <w:tab/>
      </w:r>
      <w:r>
        <w:tab/>
        <w:t>world-&gt;</w:t>
      </w:r>
      <w:proofErr w:type="spellStart"/>
      <w:proofErr w:type="gramStart"/>
      <w:r>
        <w:t>nrOfMotors</w:t>
      </w:r>
      <w:proofErr w:type="spellEnd"/>
      <w:r>
        <w:t>(</w:t>
      </w:r>
      <w:proofErr w:type="gramEnd"/>
      <w:r>
        <w:t>));</w:t>
      </w:r>
    </w:p>
    <w:p w14:paraId="5D3027CA" w14:textId="77777777" w:rsidR="00495FAF" w:rsidRDefault="00495FAF">
      <w:pPr>
        <w:pStyle w:val="Textbody"/>
      </w:pPr>
    </w:p>
    <w:p w14:paraId="1B7349A0" w14:textId="77777777" w:rsidR="00495FAF" w:rsidRDefault="00495FAF">
      <w:pPr>
        <w:pStyle w:val="Textbody"/>
      </w:pPr>
    </w:p>
    <w:p w14:paraId="30DC3F6A" w14:textId="77777777" w:rsidR="00495FAF" w:rsidRDefault="00495FAF">
      <w:pPr>
        <w:pStyle w:val="Textbody"/>
      </w:pPr>
    </w:p>
    <w:p w14:paraId="0C799982" w14:textId="77777777" w:rsidR="00495FAF" w:rsidRDefault="00495FAF">
      <w:pPr>
        <w:pStyle w:val="Textbody"/>
      </w:pPr>
    </w:p>
    <w:p w14:paraId="3002B518" w14:textId="77777777" w:rsidR="00495FAF" w:rsidRDefault="00495FAF">
      <w:pPr>
        <w:pStyle w:val="Textbody"/>
      </w:pPr>
    </w:p>
    <w:p w14:paraId="72EA1B47" w14:textId="77777777" w:rsidR="00495FAF" w:rsidRDefault="00495FAF">
      <w:pPr>
        <w:pStyle w:val="Textbody"/>
      </w:pPr>
    </w:p>
    <w:p w14:paraId="1A257086" w14:textId="77777777" w:rsidR="00495FAF" w:rsidRDefault="00495FAF">
      <w:pPr>
        <w:pStyle w:val="Textbody"/>
      </w:pPr>
    </w:p>
    <w:p w14:paraId="295A96BA" w14:textId="77777777" w:rsidR="00495FAF" w:rsidRDefault="00495FAF">
      <w:pPr>
        <w:pStyle w:val="Textbody"/>
      </w:pPr>
    </w:p>
    <w:p w14:paraId="13553371" w14:textId="77777777" w:rsidR="00495FAF" w:rsidRDefault="00495FAF">
      <w:pPr>
        <w:pStyle w:val="Textbody"/>
      </w:pPr>
    </w:p>
    <w:p w14:paraId="46A32FAC" w14:textId="77777777" w:rsidR="00495FAF" w:rsidRDefault="00F2628A">
      <w:pPr>
        <w:pStyle w:val="Textbody"/>
      </w:pPr>
      <w:r>
        <w:rPr>
          <w:noProof/>
        </w:rPr>
        <mc:AlternateContent>
          <mc:Choice Requires="wps">
            <w:drawing>
              <wp:anchor distT="0" distB="0" distL="114300" distR="114300" simplePos="0" relativeHeight="25" behindDoc="0" locked="0" layoutInCell="1" allowOverlap="1" wp14:anchorId="006585B0" wp14:editId="51C663E3">
                <wp:simplePos x="0" y="0"/>
                <wp:positionH relativeFrom="column">
                  <wp:posOffset>4109085</wp:posOffset>
                </wp:positionH>
                <wp:positionV relativeFrom="paragraph">
                  <wp:posOffset>-658496</wp:posOffset>
                </wp:positionV>
                <wp:extent cx="3152778" cy="847721"/>
                <wp:effectExtent l="0" t="0" r="28572" b="9529"/>
                <wp:wrapNone/>
                <wp:docPr id="26" name="Shape26"/>
                <wp:cNvGraphicFramePr/>
                <a:graphic xmlns:a="http://schemas.openxmlformats.org/drawingml/2006/main">
                  <a:graphicData uri="http://schemas.microsoft.com/office/word/2010/wordprocessingShape">
                    <wps:wsp>
                      <wps:cNvSpPr/>
                      <wps:spPr>
                        <a:xfrm>
                          <a:off x="0" y="0"/>
                          <a:ext cx="3152778" cy="847721"/>
                        </a:xfrm>
                        <a:custGeom>
                          <a:avLst>
                            <a:gd name="f10" fmla="val 3600"/>
                          </a:avLst>
                          <a:gdLst>
                            <a:gd name="f1" fmla="val 10800000"/>
                            <a:gd name="f2" fmla="val 5400000"/>
                            <a:gd name="f3" fmla="val 16200000"/>
                            <a:gd name="f4" fmla="val w"/>
                            <a:gd name="f5" fmla="val h"/>
                            <a:gd name="f6" fmla="val ss"/>
                            <a:gd name="f7" fmla="val 0"/>
                            <a:gd name="f8" fmla="*/ 5419351 1 1725033"/>
                            <a:gd name="f9" fmla="val 45"/>
                            <a:gd name="f10" fmla="val 360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729FCF"/>
                        </a:solidFill>
                        <a:ln w="12701" cap="flat">
                          <a:solidFill>
                            <a:srgbClr val="3465A4"/>
                          </a:solidFill>
                          <a:prstDash val="solid"/>
                          <a:miter/>
                        </a:ln>
                      </wps:spPr>
                      <wps:txbx>
                        <w:txbxContent>
                          <w:p w14:paraId="25E14825" w14:textId="77777777" w:rsidR="00495FAF" w:rsidRDefault="00F2628A">
                            <w:r>
                              <w:t>9. what is 50000?</w:t>
                            </w:r>
                          </w:p>
                        </w:txbxContent>
                      </wps:txbx>
                      <wps:bodyPr vert="horz" wrap="none" lIns="0" tIns="0" rIns="0" bIns="0" anchor="ctr" anchorCtr="0" compatLnSpc="0">
                        <a:noAutofit/>
                      </wps:bodyPr>
                    </wps:wsp>
                  </a:graphicData>
                </a:graphic>
              </wp:anchor>
            </w:drawing>
          </mc:Choice>
          <mc:Fallback>
            <w:pict>
              <v:shape id="Shape26" o:spid="_x0000_s1051" style="position:absolute;margin-left:323.55pt;margin-top:-51.85pt;width:248.25pt;height:66.75pt;z-index:25;visibility:visible;mso-wrap-style:none;mso-wrap-distance-left:9pt;mso-wrap-distance-top:0;mso-wrap-distance-right:9pt;mso-wrap-distance-bottom:0;mso-position-horizontal:absolute;mso-position-horizontal-relative:text;mso-position-vertical:absolute;mso-position-vertical-relative:text;v-text-anchor:middle" coordsize="3152778,84772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" adj="-11796480,,5400" path="m141287,at,,282574,282574,141287,,,141287l,706434at,565147,282574,847721,,706434,141287,847721l3011491,847721at2870204,565147,3152778,847721,3011491,847721,3152778,706434l3152778,141287at2870204,,3152778,282574,3152778,141287,3011491,l141287,xe" fillcolor="#729fcf" strokecolor="#3465a4" strokeweight=".35281mm">
                <v:stroke joinstyle="miter"/>
                <v:formulas/>
                <v:path arrowok="t" o:connecttype="custom" o:connectlocs="1576389,0;3152778,423861;1576389,847721;0,423861" o:connectangles="270,0,90,180" textboxrect="41383,41383,3111395,806338"/>
                <v:textbox inset="0,0,0,0">
                  <w:txbxContent>
                    <w:p w:rsidR="00495FAF" w:rsidRDefault="00F2628A">
                      <w:r>
                        <w:t>9. what is 50000?</w:t>
                      </w:r>
                    </w:p>
                  </w:txbxContent>
                </v:textbox>
              </v:shape>
            </w:pict>
          </mc:Fallback>
        </mc:AlternateContent>
      </w:r>
    </w:p>
    <w:p w14:paraId="7D68A71B" w14:textId="77777777" w:rsidR="00495FAF" w:rsidRDefault="00F2628A">
      <w:pPr>
        <w:pStyle w:val="Textbody"/>
      </w:pPr>
      <w:r>
        <w:t>int nrOfGenerationsToEvolve=</w:t>
      </w:r>
      <w:proofErr w:type="gramStart"/>
      <w:r>
        <w:t>Parameters::</w:t>
      </w:r>
      <w:proofErr w:type="gramEnd"/>
      <w:r>
        <w:t>getInt(std::string("CorenrOfGenerationsToEvolve"),</w:t>
      </w:r>
      <w:r>
        <w:rPr>
          <w:shd w:val="clear" w:color="auto" w:fill="00AAAD"/>
        </w:rPr>
        <w:t>50000</w:t>
      </w:r>
      <w:r>
        <w:t>);</w:t>
      </w:r>
    </w:p>
    <w:p w14:paraId="32DFBDE8" w14:textId="77777777" w:rsidR="00495FAF" w:rsidRDefault="00495FAF">
      <w:pPr>
        <w:pStyle w:val="Textbody"/>
      </w:pPr>
    </w:p>
    <w:tbl>
      <w:tblPr>
        <w:tblW w:w="9972" w:type="dxa"/>
        <w:tblLayout w:type="fixed"/>
        <w:tblCellMar>
          <w:left w:w="10" w:type="dxa"/>
          <w:right w:w="10" w:type="dxa"/>
        </w:tblCellMar>
        <w:tblLook w:val="04A0" w:firstRow="1" w:lastRow="0" w:firstColumn="1" w:lastColumn="0" w:noHBand="0" w:noVBand="1"/>
      </w:tblPr>
      <w:tblGrid>
        <w:gridCol w:w="664"/>
        <w:gridCol w:w="664"/>
        <w:gridCol w:w="664"/>
        <w:gridCol w:w="665"/>
        <w:gridCol w:w="665"/>
        <w:gridCol w:w="665"/>
        <w:gridCol w:w="665"/>
        <w:gridCol w:w="665"/>
        <w:gridCol w:w="665"/>
        <w:gridCol w:w="665"/>
        <w:gridCol w:w="665"/>
        <w:gridCol w:w="665"/>
        <w:gridCol w:w="665"/>
        <w:gridCol w:w="665"/>
        <w:gridCol w:w="665"/>
      </w:tblGrid>
      <w:tr w:rsidR="00495FAF" w14:paraId="3903CC41" w14:textId="77777777">
        <w:tc>
          <w:tcPr>
            <w:tcW w:w="664"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4C8533F0" w14:textId="77777777" w:rsidR="00495FAF" w:rsidRDefault="00495FAF">
            <w:pPr>
              <w:pStyle w:val="TableContents"/>
            </w:pPr>
          </w:p>
        </w:tc>
        <w:tc>
          <w:tcPr>
            <w:tcW w:w="664"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2D26630B" w14:textId="77777777" w:rsidR="00495FAF" w:rsidRDefault="00495FAF">
            <w:pPr>
              <w:pStyle w:val="TableContents"/>
            </w:pPr>
          </w:p>
        </w:tc>
        <w:tc>
          <w:tcPr>
            <w:tcW w:w="664"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34B26334"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3A94A34C"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7349798A"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64C8A8A7"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00FB02E3"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38AA6760"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7C4CAE75"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24CDA8FB"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00D85D02"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0774D592"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2831EC3A" w14:textId="77777777" w:rsidR="00495FAF" w:rsidRDefault="00495FAF">
            <w:pPr>
              <w:pStyle w:val="TableContents"/>
            </w:pPr>
          </w:p>
        </w:tc>
        <w:tc>
          <w:tcPr>
            <w:tcW w:w="665" w:type="dxa"/>
            <w:tcBorders>
              <w:top w:val="single" w:sz="2" w:space="0" w:color="000000"/>
              <w:left w:val="single" w:sz="2" w:space="0" w:color="000000"/>
              <w:bottom w:val="single" w:sz="2" w:space="0" w:color="000000"/>
            </w:tcBorders>
            <w:shd w:val="clear" w:color="auto" w:fill="333333"/>
            <w:tcMar>
              <w:top w:w="55" w:type="dxa"/>
              <w:left w:w="55" w:type="dxa"/>
              <w:bottom w:w="55" w:type="dxa"/>
              <w:right w:w="55" w:type="dxa"/>
            </w:tcMar>
          </w:tcPr>
          <w:p w14:paraId="1E40362A" w14:textId="77777777" w:rsidR="00495FAF" w:rsidRDefault="00495FAF">
            <w:pPr>
              <w:pStyle w:val="TableContents"/>
            </w:pPr>
          </w:p>
        </w:tc>
        <w:tc>
          <w:tcPr>
            <w:tcW w:w="665" w:type="dxa"/>
            <w:tcBorders>
              <w:top w:val="single" w:sz="2" w:space="0" w:color="000000"/>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206AB739" w14:textId="77777777" w:rsidR="00495FAF" w:rsidRDefault="00495FAF">
            <w:pPr>
              <w:pStyle w:val="TableContents"/>
            </w:pPr>
          </w:p>
        </w:tc>
      </w:tr>
      <w:tr w:rsidR="00495FAF" w14:paraId="2D0B25E0"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61BFA0D5"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0F89EAFE"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3908BD0F"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1F49B76D"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A0E954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C82C0D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F2C69A5"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5DDB69B"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5B3461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9944B26"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913E180"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ABEA62A"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EF9A213"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9CBA6D1"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24CB79C4" w14:textId="77777777" w:rsidR="00495FAF" w:rsidRDefault="00495FAF">
            <w:pPr>
              <w:pStyle w:val="TableContents"/>
            </w:pPr>
          </w:p>
        </w:tc>
      </w:tr>
      <w:tr w:rsidR="00495FAF" w14:paraId="5918685B"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1FB8DBC4"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11D3BC6E" w14:textId="77777777" w:rsidR="00495FAF" w:rsidRDefault="00495FAF">
            <w:pPr>
              <w:pStyle w:val="TableContents"/>
            </w:pPr>
          </w:p>
        </w:tc>
        <w:tc>
          <w:tcPr>
            <w:tcW w:w="664" w:type="dxa"/>
            <w:tcBorders>
              <w:left w:val="single" w:sz="2" w:space="0" w:color="000000"/>
              <w:bottom w:val="single" w:sz="2" w:space="0" w:color="000000"/>
            </w:tcBorders>
            <w:shd w:val="clear" w:color="auto" w:fill="407927"/>
            <w:tcMar>
              <w:top w:w="55" w:type="dxa"/>
              <w:left w:w="55" w:type="dxa"/>
              <w:bottom w:w="55" w:type="dxa"/>
              <w:right w:w="55" w:type="dxa"/>
            </w:tcMar>
          </w:tcPr>
          <w:p w14:paraId="02F093B8"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625F9F75"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09752C64"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6F34BD7C"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555630FC"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66A225F6"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75973637"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4507D2BE"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582C991D"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41FAE26C"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50CD30DC"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AD849C7"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069339AD" w14:textId="77777777" w:rsidR="00495FAF" w:rsidRDefault="00495FAF">
            <w:pPr>
              <w:pStyle w:val="TableContents"/>
            </w:pPr>
          </w:p>
        </w:tc>
      </w:tr>
      <w:tr w:rsidR="00495FAF" w14:paraId="4939E4B8"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186841FA"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72B7E244" w14:textId="77777777" w:rsidR="00495FAF" w:rsidRDefault="00495FAF">
            <w:pPr>
              <w:pStyle w:val="TableContents"/>
            </w:pPr>
          </w:p>
        </w:tc>
        <w:tc>
          <w:tcPr>
            <w:tcW w:w="664" w:type="dxa"/>
            <w:tcBorders>
              <w:left w:val="single" w:sz="2" w:space="0" w:color="000000"/>
              <w:bottom w:val="single" w:sz="2" w:space="0" w:color="000000"/>
            </w:tcBorders>
            <w:shd w:val="clear" w:color="auto" w:fill="407927"/>
            <w:tcMar>
              <w:top w:w="55" w:type="dxa"/>
              <w:left w:w="55" w:type="dxa"/>
              <w:bottom w:w="55" w:type="dxa"/>
              <w:right w:w="55" w:type="dxa"/>
            </w:tcMar>
          </w:tcPr>
          <w:p w14:paraId="137051BA"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56FC0C55"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1E7208D3"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17C9485E"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1FE9FD17"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6E9F2502"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6A5BACC5"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59FFE2E6"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48B06985"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32CCF699"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7C1D18E8"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3516782"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64FC9701" w14:textId="77777777" w:rsidR="00495FAF" w:rsidRDefault="00495FAF">
            <w:pPr>
              <w:pStyle w:val="TableContents"/>
            </w:pPr>
          </w:p>
        </w:tc>
      </w:tr>
      <w:tr w:rsidR="00495FAF" w14:paraId="245D5475"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4D085224"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53440D1D" w14:textId="77777777" w:rsidR="00495FAF" w:rsidRDefault="00495FAF">
            <w:pPr>
              <w:pStyle w:val="TableContents"/>
            </w:pPr>
          </w:p>
        </w:tc>
        <w:tc>
          <w:tcPr>
            <w:tcW w:w="664" w:type="dxa"/>
            <w:tcBorders>
              <w:left w:val="single" w:sz="2" w:space="0" w:color="000000"/>
              <w:bottom w:val="single" w:sz="2" w:space="0" w:color="000000"/>
            </w:tcBorders>
            <w:shd w:val="clear" w:color="auto" w:fill="407927"/>
            <w:tcMar>
              <w:top w:w="55" w:type="dxa"/>
              <w:left w:w="55" w:type="dxa"/>
              <w:bottom w:w="55" w:type="dxa"/>
              <w:right w:w="55" w:type="dxa"/>
            </w:tcMar>
          </w:tcPr>
          <w:p w14:paraId="74B7E9CC"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4E913643"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33DB8B9F"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08882017"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6943D736"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6AA4300B"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37D418BF"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5EC62FCD"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7424B232"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3ED5297E" w14:textId="77777777" w:rsidR="00495FAF" w:rsidRDefault="00495FAF">
            <w:pPr>
              <w:pStyle w:val="TableContents"/>
            </w:pPr>
          </w:p>
        </w:tc>
        <w:tc>
          <w:tcPr>
            <w:tcW w:w="665" w:type="dxa"/>
            <w:tcBorders>
              <w:left w:val="single" w:sz="2" w:space="0" w:color="000000"/>
              <w:bottom w:val="single" w:sz="2" w:space="0" w:color="000000"/>
            </w:tcBorders>
            <w:shd w:val="clear" w:color="auto" w:fill="407927"/>
            <w:tcMar>
              <w:top w:w="55" w:type="dxa"/>
              <w:left w:w="55" w:type="dxa"/>
              <w:bottom w:w="55" w:type="dxa"/>
              <w:right w:w="55" w:type="dxa"/>
            </w:tcMar>
          </w:tcPr>
          <w:p w14:paraId="12A58E09"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44698C7"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535FFC42" w14:textId="77777777" w:rsidR="00495FAF" w:rsidRDefault="00495FAF">
            <w:pPr>
              <w:pStyle w:val="TableContents"/>
            </w:pPr>
          </w:p>
        </w:tc>
      </w:tr>
      <w:tr w:rsidR="00495FAF" w14:paraId="1473CCA0"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2B7DD63C"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15908B73"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65427179"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1081FB9"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FB5E43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000A397"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390A5B5"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F31E006"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76C4D20"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0D7A3B5"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BB043D9"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427C7A8"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5233A31"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37C528C"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3377C2AA" w14:textId="77777777" w:rsidR="00495FAF" w:rsidRDefault="00495FAF">
            <w:pPr>
              <w:pStyle w:val="TableContents"/>
            </w:pPr>
          </w:p>
        </w:tc>
      </w:tr>
      <w:tr w:rsidR="00495FAF" w14:paraId="3965C091"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397DD9F0"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2C1E8E6D"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2B4AB4F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C0CC7CF"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15A41D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E9DAA41"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19959D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317E82B"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7327E68"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7282BE2"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B28373F"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0DC43ED"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D26C558"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36DB089"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321A6371" w14:textId="77777777" w:rsidR="00495FAF" w:rsidRDefault="00495FAF">
            <w:pPr>
              <w:pStyle w:val="TableContents"/>
            </w:pPr>
          </w:p>
        </w:tc>
      </w:tr>
      <w:tr w:rsidR="00495FAF" w14:paraId="3513CC1A"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0F993E57"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04F943E9"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69AEECE0"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6C24628"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160A653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7DAC6FA"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F103B4A"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CBF50E2"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28EE77C"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F5363C7"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D279A11"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34E50AD"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E79AFCC"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D5A12BB"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138D76D0" w14:textId="77777777" w:rsidR="00495FAF" w:rsidRDefault="00495FAF">
            <w:pPr>
              <w:pStyle w:val="TableContents"/>
            </w:pPr>
          </w:p>
        </w:tc>
      </w:tr>
      <w:tr w:rsidR="00495FAF" w14:paraId="443AE2ED"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5389C04F" w14:textId="77777777" w:rsidR="00495FAF" w:rsidRDefault="00F2628A">
            <w:pPr>
              <w:pStyle w:val="TableContents"/>
            </w:pPr>
            <w:r>
              <w:rPr>
                <w:noProof/>
              </w:rPr>
              <mc:AlternateContent>
                <mc:Choice Requires="wps">
                  <w:drawing>
                    <wp:anchor distT="0" distB="0" distL="114300" distR="114300" simplePos="0" relativeHeight="26" behindDoc="0" locked="0" layoutInCell="1" allowOverlap="1" wp14:anchorId="42F2E916" wp14:editId="7BE4CF40">
                      <wp:simplePos x="0" y="0"/>
                      <wp:positionH relativeFrom="column">
                        <wp:posOffset>3016788</wp:posOffset>
                      </wp:positionH>
                      <wp:positionV relativeFrom="paragraph">
                        <wp:posOffset>472287</wp:posOffset>
                      </wp:positionV>
                      <wp:extent cx="209553" cy="209553"/>
                      <wp:effectExtent l="38100" t="38100" r="0" b="57147"/>
                      <wp:wrapNone/>
                      <wp:docPr id="27" name="Shape27"/>
                      <wp:cNvGraphicFramePr/>
                      <a:graphic xmlns:a="http://schemas.openxmlformats.org/drawingml/2006/main">
                        <a:graphicData uri="http://schemas.microsoft.com/office/word/2010/wordprocessingShape">
                          <wps:wsp>
                            <wps:cNvSpPr/>
                            <wps:spPr>
                              <a:xfrm>
                                <a:off x="0" y="0"/>
                                <a:ext cx="209553" cy="209553"/>
                              </a:xfrm>
                              <a:custGeom>
                                <a:avLst>
                                  <a:gd name="f0" fmla="val 8100"/>
                                </a:avLst>
                                <a:gdLst>
                                  <a:gd name="f1" fmla="val w"/>
                                  <a:gd name="f2" fmla="val h"/>
                                  <a:gd name="f3" fmla="val 0"/>
                                  <a:gd name="f4" fmla="val 21600"/>
                                  <a:gd name="f5" fmla="val 7600"/>
                                  <a:gd name="f6" fmla="val 10800"/>
                                  <a:gd name="f7" fmla="val -2147483647"/>
                                  <a:gd name="f8" fmla="val 2147483647"/>
                                  <a:gd name="f9" fmla="*/ f1 1 21600"/>
                                  <a:gd name="f10" fmla="*/ f2 1 21600"/>
                                  <a:gd name="f11" fmla="val f3"/>
                                  <a:gd name="f12" fmla="val f4"/>
                                  <a:gd name="f13" fmla="pin 0 f0 10800"/>
                                  <a:gd name="f14" fmla="+- f12 0 f11"/>
                                  <a:gd name="f15" fmla="val f13"/>
                                  <a:gd name="f16" fmla="*/ f13 f9 1"/>
                                  <a:gd name="f17" fmla="*/ f14 1 21600"/>
                                  <a:gd name="f18" fmla="*/ f5 f15 1"/>
                                  <a:gd name="f19" fmla="*/ 10800 f17 1"/>
                                  <a:gd name="f20" fmla="*/ f18 1 10800"/>
                                  <a:gd name="f21" fmla="+- f5 0 f20"/>
                                  <a:gd name="f22" fmla="*/ f19 1 f17"/>
                                  <a:gd name="f23" fmla="+- 10800 f21 0"/>
                                  <a:gd name="f24" fmla="+- 10800 0 f21"/>
                                  <a:gd name="f25" fmla="*/ f22 f10 1"/>
                                  <a:gd name="f26" fmla="*/ f24 f9 1"/>
                                  <a:gd name="f27" fmla="*/ f23 f9 1"/>
                                  <a:gd name="f28" fmla="*/ f23 f10 1"/>
                                  <a:gd name="f29" fmla="*/ f24 f10 1"/>
                                </a:gdLst>
                                <a:ahLst>
                                  <a:ahXY gdRefX="f0" minX="f3" maxX="f6">
                                    <a:pos x="f16" y="f25"/>
                                  </a:ahXY>
                                </a:ahLst>
                                <a:cxnLst>
                                  <a:cxn ang="3cd4">
                                    <a:pos x="hc" y="t"/>
                                  </a:cxn>
                                  <a:cxn ang="0">
                                    <a:pos x="r" y="vc"/>
                                  </a:cxn>
                                  <a:cxn ang="cd4">
                                    <a:pos x="hc" y="b"/>
                                  </a:cxn>
                                  <a:cxn ang="cd2">
                                    <a:pos x="l" y="vc"/>
                                  </a:cxn>
                                </a:cxnLst>
                                <a:rect l="f26" t="f29" r="f27" b="f28"/>
                                <a:pathLst>
                                  <a:path w="21600" h="21600">
                                    <a:moveTo>
                                      <a:pt x="f3" y="f6"/>
                                    </a:moveTo>
                                    <a:lnTo>
                                      <a:pt x="f24" y="f24"/>
                                    </a:lnTo>
                                    <a:lnTo>
                                      <a:pt x="f6" y="f3"/>
                                    </a:lnTo>
                                    <a:lnTo>
                                      <a:pt x="f23" y="f24"/>
                                    </a:lnTo>
                                    <a:lnTo>
                                      <a:pt x="f4" y="f6"/>
                                    </a:lnTo>
                                    <a:lnTo>
                                      <a:pt x="f23" y="f23"/>
                                    </a:lnTo>
                                    <a:lnTo>
                                      <a:pt x="f6" y="f4"/>
                                    </a:lnTo>
                                    <a:lnTo>
                                      <a:pt x="f24" y="f23"/>
                                    </a:lnTo>
                                    <a:lnTo>
                                      <a:pt x="f3" y="f6"/>
                                    </a:lnTo>
                                    <a:close/>
                                  </a:path>
                                </a:pathLst>
                              </a:custGeom>
                              <a:solidFill>
                                <a:srgbClr val="729FCF"/>
                              </a:solidFill>
                              <a:ln w="12701" cap="flat">
                                <a:solidFill>
                                  <a:srgbClr val="3465A4"/>
                                </a:solidFill>
                                <a:prstDash val="solid"/>
                                <a:miter/>
                              </a:ln>
                            </wps:spPr>
                            <wps:txbx>
                              <w:txbxContent>
                                <w:p w14:paraId="70839AB8" w14:textId="77777777" w:rsidR="00495FAF" w:rsidRDefault="00495FAF"/>
                              </w:txbxContent>
                            </wps:txbx>
                            <wps:bodyPr vert="horz" wrap="none" lIns="0" tIns="0" rIns="0" bIns="0" anchor="ctr" anchorCtr="0" compatLnSpc="0">
                              <a:noAutofit/>
                            </wps:bodyPr>
                          </wps:wsp>
                        </a:graphicData>
                      </a:graphic>
                    </wp:anchor>
                  </w:drawing>
                </mc:Choice>
                <mc:Fallback>
                  <w:pict>
                    <v:shape id="Shape27" o:spid="_x0000_s1052" style="position:absolute;margin-left:237.55pt;margin-top:37.2pt;width:16.5pt;height:16.5pt;z-index:2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" adj="-11796480,,5400" path="m,10800l8900,8900,10800,r1900,8900l21600,10800r-8900,1900l10800,21600,8900,12700,,10800xe" fillcolor="#729fcf" strokecolor="#3465a4" strokeweight=".35281mm">
                      <v:stroke joinstyle="miter"/>
                      <v:formulas/>
                      <v:path arrowok="t" o:connecttype="custom" o:connectlocs="104777,0;209553,104777;104777,209553;0,104777" o:connectangles="270,0,90,180" textboxrect="8900,8900,12700,12700"/>
                      <v:textbox inset="0,0,0,0">
                        <w:txbxContent>
                          <w:p w:rsidR="00495FAF" w:rsidRDefault="00495FAF"/>
                        </w:txbxContent>
                      </v:textbox>
                    </v:shape>
                  </w:pict>
                </mc:Fallback>
              </mc:AlternateContent>
            </w: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66A37FBF"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2968B58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109C308"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E8BD775"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5D57D45"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A338AC5"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65F8515"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19811E1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96D342D"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D775C91"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72705B0"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1F11F0B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E4BF2F9"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12B4FC2C" w14:textId="77777777" w:rsidR="00495FAF" w:rsidRDefault="00495FAF">
            <w:pPr>
              <w:pStyle w:val="TableContents"/>
            </w:pPr>
          </w:p>
        </w:tc>
      </w:tr>
      <w:tr w:rsidR="00495FAF" w14:paraId="450C5400"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222067C1"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50391FCB"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3A858FE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0EF677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B6211E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C56CA67"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189F9D79"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E68EC72"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A43A1D0"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FA37E9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E3BE1AF"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A4DE266"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8F32537"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2E797BB"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19B4B83A" w14:textId="77777777" w:rsidR="00495FAF" w:rsidRDefault="00495FAF">
            <w:pPr>
              <w:pStyle w:val="TableContents"/>
            </w:pPr>
          </w:p>
        </w:tc>
      </w:tr>
      <w:tr w:rsidR="00495FAF" w14:paraId="4D251F1C"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04FF500E"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51AEEA93"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3E69D9CD"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DD5637D"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E56A05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C51A256"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2CDA5C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65D38F3"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15EBFEF"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AF5FEC1"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A3AFE2A"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435791C"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273F792"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5ED720F"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213D7102" w14:textId="77777777" w:rsidR="00495FAF" w:rsidRDefault="00495FAF">
            <w:pPr>
              <w:pStyle w:val="TableContents"/>
            </w:pPr>
          </w:p>
        </w:tc>
      </w:tr>
      <w:tr w:rsidR="00495FAF" w14:paraId="76E2C19B"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242756A8"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14342A93"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3051FE1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48D1357"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32BD4C9"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38EF73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1EAFBF4C"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74A7BCF"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F7C8CB0"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82E29A2"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E0002B2"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1742E25"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11B2638"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99617F2"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4E218471" w14:textId="77777777" w:rsidR="00495FAF" w:rsidRDefault="00495FAF">
            <w:pPr>
              <w:pStyle w:val="TableContents"/>
            </w:pPr>
          </w:p>
        </w:tc>
      </w:tr>
      <w:tr w:rsidR="00495FAF" w14:paraId="3CAC2AD4"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742A6059"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18BF3F14"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7BE3A8C5"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67CE8AD8"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9B17547"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7ED2BD1"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0B6B0B0"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BA53FE2"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D9082D0"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BF74AD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8FFF04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7DB2A903"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A0ADFA3"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1E323A52"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07F427EC" w14:textId="77777777" w:rsidR="00495FAF" w:rsidRDefault="00495FAF">
            <w:pPr>
              <w:pStyle w:val="TableContents"/>
            </w:pPr>
          </w:p>
        </w:tc>
      </w:tr>
      <w:tr w:rsidR="00495FAF" w14:paraId="0463C905"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33F3D34B"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2BFDBAA4" w14:textId="77777777" w:rsidR="00495FAF" w:rsidRDefault="00495FAF">
            <w:pPr>
              <w:pStyle w:val="TableContents"/>
            </w:pPr>
          </w:p>
        </w:tc>
        <w:tc>
          <w:tcPr>
            <w:tcW w:w="664" w:type="dxa"/>
            <w:tcBorders>
              <w:left w:val="single" w:sz="2" w:space="0" w:color="000000"/>
              <w:bottom w:val="single" w:sz="2" w:space="0" w:color="000000"/>
            </w:tcBorders>
            <w:shd w:val="clear" w:color="auto" w:fill="auto"/>
            <w:tcMar>
              <w:top w:w="55" w:type="dxa"/>
              <w:left w:w="55" w:type="dxa"/>
              <w:bottom w:w="55" w:type="dxa"/>
              <w:right w:w="55" w:type="dxa"/>
            </w:tcMar>
          </w:tcPr>
          <w:p w14:paraId="3FEDE99D"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2528032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B0EB8B5"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ED0A5AF"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57111AD"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DBFF14A"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57987CBF"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FF69590"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01D4778E"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4EFB2594"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13DD71F1" w14:textId="77777777" w:rsidR="00495FAF" w:rsidRDefault="00495FAF">
            <w:pPr>
              <w:pStyle w:val="TableContents"/>
            </w:pPr>
          </w:p>
        </w:tc>
        <w:tc>
          <w:tcPr>
            <w:tcW w:w="665" w:type="dxa"/>
            <w:tcBorders>
              <w:left w:val="single" w:sz="2" w:space="0" w:color="000000"/>
              <w:bottom w:val="single" w:sz="2" w:space="0" w:color="000000"/>
            </w:tcBorders>
            <w:shd w:val="clear" w:color="auto" w:fill="auto"/>
            <w:tcMar>
              <w:top w:w="55" w:type="dxa"/>
              <w:left w:w="55" w:type="dxa"/>
              <w:bottom w:w="55" w:type="dxa"/>
              <w:right w:w="55" w:type="dxa"/>
            </w:tcMar>
          </w:tcPr>
          <w:p w14:paraId="3168E67F"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205F559A" w14:textId="77777777" w:rsidR="00495FAF" w:rsidRDefault="00495FAF">
            <w:pPr>
              <w:pStyle w:val="TableContents"/>
            </w:pPr>
          </w:p>
        </w:tc>
      </w:tr>
      <w:tr w:rsidR="00495FAF" w14:paraId="08126139" w14:textId="77777777">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032370A7" w14:textId="77777777" w:rsidR="00495FAF" w:rsidRDefault="00495FAF">
            <w:pPr>
              <w:pStyle w:val="TableContents"/>
            </w:pPr>
          </w:p>
        </w:tc>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01A5741D" w14:textId="77777777" w:rsidR="00495FAF" w:rsidRDefault="00495FAF">
            <w:pPr>
              <w:pStyle w:val="TableContents"/>
            </w:pPr>
          </w:p>
        </w:tc>
        <w:tc>
          <w:tcPr>
            <w:tcW w:w="664" w:type="dxa"/>
            <w:tcBorders>
              <w:left w:val="single" w:sz="2" w:space="0" w:color="000000"/>
              <w:bottom w:val="single" w:sz="2" w:space="0" w:color="000000"/>
            </w:tcBorders>
            <w:shd w:val="clear" w:color="auto" w:fill="333333"/>
            <w:tcMar>
              <w:top w:w="55" w:type="dxa"/>
              <w:left w:w="55" w:type="dxa"/>
              <w:bottom w:w="55" w:type="dxa"/>
              <w:right w:w="55" w:type="dxa"/>
            </w:tcMar>
          </w:tcPr>
          <w:p w14:paraId="43642DEA"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75424F61"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0BEC201F"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7C98FDAE"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1448F3CD"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4DBDAF0D"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00F16CAE"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48E2F25A"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457847CE"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3267785D"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4681490C" w14:textId="77777777" w:rsidR="00495FAF" w:rsidRDefault="00495FAF">
            <w:pPr>
              <w:pStyle w:val="TableContents"/>
            </w:pPr>
          </w:p>
        </w:tc>
        <w:tc>
          <w:tcPr>
            <w:tcW w:w="665" w:type="dxa"/>
            <w:tcBorders>
              <w:left w:val="single" w:sz="2" w:space="0" w:color="000000"/>
              <w:bottom w:val="single" w:sz="2" w:space="0" w:color="000000"/>
            </w:tcBorders>
            <w:shd w:val="clear" w:color="auto" w:fill="333333"/>
            <w:tcMar>
              <w:top w:w="55" w:type="dxa"/>
              <w:left w:w="55" w:type="dxa"/>
              <w:bottom w:w="55" w:type="dxa"/>
              <w:right w:w="55" w:type="dxa"/>
            </w:tcMar>
          </w:tcPr>
          <w:p w14:paraId="68DC3337" w14:textId="77777777" w:rsidR="00495FAF" w:rsidRDefault="00495FAF">
            <w:pPr>
              <w:pStyle w:val="TableContents"/>
            </w:pPr>
          </w:p>
        </w:tc>
        <w:tc>
          <w:tcPr>
            <w:tcW w:w="665" w:type="dxa"/>
            <w:tcBorders>
              <w:left w:val="single" w:sz="2" w:space="0" w:color="000000"/>
              <w:bottom w:val="single" w:sz="2" w:space="0" w:color="000000"/>
              <w:right w:val="single" w:sz="2" w:space="0" w:color="000000"/>
            </w:tcBorders>
            <w:shd w:val="clear" w:color="auto" w:fill="333333"/>
            <w:tcMar>
              <w:top w:w="55" w:type="dxa"/>
              <w:left w:w="55" w:type="dxa"/>
              <w:bottom w:w="55" w:type="dxa"/>
              <w:right w:w="55" w:type="dxa"/>
            </w:tcMar>
          </w:tcPr>
          <w:p w14:paraId="62A5A75C" w14:textId="77777777" w:rsidR="00495FAF" w:rsidRDefault="00495FAF">
            <w:pPr>
              <w:pStyle w:val="TableContents"/>
            </w:pPr>
          </w:p>
        </w:tc>
      </w:tr>
    </w:tbl>
    <w:p w14:paraId="4428714B" w14:textId="77777777" w:rsidR="00495FAF" w:rsidRDefault="00F2628A">
      <w:pPr>
        <w:pStyle w:val="Textbody"/>
      </w:pPr>
      <w:r>
        <w:t>Figure 2. The illustration of the example environment</w:t>
      </w:r>
    </w:p>
    <w:p w14:paraId="5E8F1CD1" w14:textId="77777777" w:rsidR="00495FAF" w:rsidRDefault="00F2628A">
      <w:pPr>
        <w:pStyle w:val="Heading1"/>
      </w:pPr>
      <w:bookmarkStart w:id="24" w:name="__RefHeading___Toc1302_74506550"/>
      <w:r>
        <w:t>References</w:t>
      </w:r>
      <w:bookmarkEnd w:id="24"/>
    </w:p>
    <w:p w14:paraId="33515E36" w14:textId="77777777" w:rsidR="00495FAF" w:rsidRDefault="00495FAF">
      <w:pPr>
        <w:pStyle w:val="Textbody"/>
      </w:pPr>
    </w:p>
    <w:p w14:paraId="539800C1" w14:textId="77777777" w:rsidR="00495FAF" w:rsidRDefault="00495FAF">
      <w:pPr>
        <w:pStyle w:val="Textbody"/>
      </w:pPr>
    </w:p>
    <w:p w14:paraId="0961BC5D" w14:textId="77777777" w:rsidR="00495FAF" w:rsidRDefault="00495FAF">
      <w:pPr>
        <w:pStyle w:val="Textbody"/>
      </w:pPr>
    </w:p>
    <w:p w14:paraId="058403DF" w14:textId="77777777" w:rsidR="00495FAF" w:rsidRDefault="00495FAF">
      <w:pPr>
        <w:pStyle w:val="Textbody"/>
      </w:pPr>
    </w:p>
    <w:p w14:paraId="34952B73" w14:textId="77777777" w:rsidR="00495FAF" w:rsidRDefault="00495FAF">
      <w:pPr>
        <w:pStyle w:val="Textbody"/>
      </w:pPr>
    </w:p>
    <w:sectPr w:rsidR="00495FAF">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end Hintze (HDa)" w:date="2020-08-30T15:02:00Z" w:initials="AH(">
    <w:p w14:paraId="4082209D" w14:textId="0A83B90B" w:rsidR="00830586" w:rsidRDefault="00830586">
      <w:pPr>
        <w:pStyle w:val="CommentText"/>
      </w:pPr>
      <w:r>
        <w:rPr>
          <w:rStyle w:val="CommentReference"/>
        </w:rPr>
        <w:annotationRef/>
      </w:r>
      <w:r>
        <w:t>Evolution</w:t>
      </w:r>
    </w:p>
  </w:comment>
  <w:comment w:id="1" w:author="Arend Hintze (HDa)" w:date="2020-08-30T15:02:00Z" w:initials="AH(">
    <w:p w14:paraId="782C1A77" w14:textId="77777777" w:rsidR="00830586" w:rsidRDefault="00830586">
      <w:pPr>
        <w:pStyle w:val="CommentText"/>
      </w:pPr>
      <w:r>
        <w:rPr>
          <w:rStyle w:val="CommentReference"/>
        </w:rPr>
        <w:annotationRef/>
      </w:r>
      <w:r>
        <w:t xml:space="preserve">Not as mystical as you might think </w:t>
      </w:r>
      <w:r>
        <w:sym w:font="Wingdings" w:char="F04A"/>
      </w:r>
      <w:r>
        <w:t xml:space="preserve"> Check out who said “nothing makes sense unless seen in the light of evolution”</w:t>
      </w:r>
    </w:p>
    <w:p w14:paraId="7A5EA0D3" w14:textId="1F31AAF8" w:rsidR="00830586" w:rsidRDefault="00830586">
      <w:pPr>
        <w:pStyle w:val="CommentText"/>
      </w:pPr>
      <w:r>
        <w:t>Cite that guy</w:t>
      </w:r>
    </w:p>
  </w:comment>
  <w:comment w:id="2" w:author="Arend Hintze (HDa)" w:date="2020-08-30T15:03:00Z" w:initials="AH(">
    <w:p w14:paraId="4F789CF2" w14:textId="4ED90B7D" w:rsidR="00830586" w:rsidRDefault="00830586">
      <w:pPr>
        <w:pStyle w:val="CommentText"/>
      </w:pPr>
      <w:r>
        <w:rPr>
          <w:rStyle w:val="CommentReference"/>
        </w:rPr>
        <w:annotationRef/>
      </w:r>
      <w:r>
        <w:t>Somewhat lengthier discussion … birds don’t want to fly higher, those that do, if in the right conditions, make more offspring and end up being selected – I’ll explain in person</w:t>
      </w:r>
    </w:p>
  </w:comment>
  <w:comment w:id="3" w:author="Arend Hintze (HDa)" w:date="2020-08-30T15:04:00Z" w:initials="AH(">
    <w:p w14:paraId="779AA0AF" w14:textId="5992B7A5" w:rsidR="00830586" w:rsidRDefault="00830586">
      <w:pPr>
        <w:pStyle w:val="CommentText"/>
      </w:pPr>
      <w:r>
        <w:rPr>
          <w:rStyle w:val="CommentReference"/>
        </w:rPr>
        <w:annotationRef/>
      </w:r>
      <w:r>
        <w:t xml:space="preserve">Explain longer: </w:t>
      </w:r>
    </w:p>
  </w:comment>
  <w:comment w:id="4" w:author="Arend Hintze (HDa)" w:date="2020-08-30T15:04:00Z" w:initials="AH(">
    <w:p w14:paraId="6C9C2D47" w14:textId="6F11582B" w:rsidR="00830586" w:rsidRDefault="00830586">
      <w:pPr>
        <w:pStyle w:val="CommentText"/>
      </w:pPr>
      <w:r>
        <w:rPr>
          <w:rStyle w:val="CommentReference"/>
        </w:rPr>
        <w:annotationRef/>
      </w:r>
      <w:proofErr w:type="spellStart"/>
      <w:r>
        <w:t>Cluddered</w:t>
      </w:r>
      <w:proofErr w:type="spellEnd"/>
      <w:r>
        <w:t xml:space="preserve"> sentence </w:t>
      </w:r>
    </w:p>
  </w:comment>
  <w:comment w:id="5" w:author="Arend Hintze (HDa)" w:date="2020-08-30T15:05:00Z" w:initials="AH(">
    <w:p w14:paraId="0770646F" w14:textId="70107BC4" w:rsidR="00830586" w:rsidRDefault="00830586">
      <w:pPr>
        <w:pStyle w:val="CommentText"/>
      </w:pPr>
      <w:r>
        <w:rPr>
          <w:rStyle w:val="CommentReference"/>
        </w:rPr>
        <w:annotationRef/>
      </w:r>
      <w:r>
        <w:t xml:space="preserve">Too short, say: We would like to study this … use a computational evolution model, evolve Markov Brain that control agents in a </w:t>
      </w:r>
      <w:proofErr w:type="spellStart"/>
      <w:r>
        <w:t>goup</w:t>
      </w:r>
      <w:proofErr w:type="spellEnd"/>
      <w:r>
        <w:t xml:space="preserve"> to solve the task, we will test reward functions that reward AFO OFO mean … which one fairs best in the end?</w:t>
      </w:r>
    </w:p>
  </w:comment>
  <w:comment w:id="7" w:author="Arend Hintze (HDa)" w:date="2020-08-30T15:06:00Z" w:initials="AH(">
    <w:p w14:paraId="43690D22" w14:textId="30ED6CA0" w:rsidR="00830586" w:rsidRDefault="00830586">
      <w:pPr>
        <w:pStyle w:val="CommentText"/>
      </w:pPr>
      <w:r>
        <w:rPr>
          <w:rStyle w:val="CommentReference"/>
        </w:rPr>
        <w:annotationRef/>
      </w:r>
      <w:r>
        <w:t xml:space="preserve">The question is the other way </w:t>
      </w:r>
      <w:proofErr w:type="gramStart"/>
      <w:r>
        <w:t>round</w:t>
      </w:r>
      <w:proofErr w:type="gramEnd"/>
      <w:r>
        <w:t>, we present agents with different selection schemes, and then see what evolves and compare what incentives agents to work better together.</w:t>
      </w:r>
    </w:p>
  </w:comment>
  <w:comment w:id="8" w:author="Arend Hintze (HDa)" w:date="2020-08-30T15:07:00Z" w:initials="AH(">
    <w:p w14:paraId="1F6CF4D8" w14:textId="56AAD63B" w:rsidR="00830586" w:rsidRDefault="00830586">
      <w:pPr>
        <w:pStyle w:val="CommentText"/>
      </w:pPr>
      <w:r>
        <w:rPr>
          <w:rStyle w:val="CommentReference"/>
        </w:rPr>
        <w:annotationRef/>
      </w:r>
      <w:r>
        <w:t xml:space="preserve">Google translate </w:t>
      </w:r>
      <w:r>
        <w:sym w:font="Wingdings" w:char="F04A"/>
      </w:r>
      <w:r>
        <w:t xml:space="preserve"> not legend but you are looking for a “champion” or “leader” which we use to pool, I recommend explaining the conditions and then ask the question</w:t>
      </w:r>
    </w:p>
  </w:comment>
  <w:comment w:id="13" w:author="Arend Hintze (HDa)" w:date="2020-08-30T15:09:00Z" w:initials="AH(">
    <w:p w14:paraId="159D0A8D" w14:textId="4B2EF587" w:rsidR="00830586" w:rsidRDefault="00830586">
      <w:pPr>
        <w:pStyle w:val="CommentText"/>
      </w:pPr>
      <w:r>
        <w:rPr>
          <w:rStyle w:val="CommentReference"/>
        </w:rPr>
        <w:annotationRef/>
      </w:r>
      <w:r>
        <w:t>or</w:t>
      </w:r>
    </w:p>
  </w:comment>
  <w:comment w:id="14" w:author="Arend Hintze (HDa)" w:date="2020-08-30T15:09:00Z" w:initials="AH(">
    <w:p w14:paraId="638E21DE" w14:textId="5E0A32EC" w:rsidR="00830586" w:rsidRDefault="00830586">
      <w:pPr>
        <w:pStyle w:val="CommentText"/>
      </w:pPr>
      <w:r>
        <w:rPr>
          <w:rStyle w:val="CommentReference"/>
        </w:rPr>
        <w:annotationRef/>
      </w:r>
      <w:r>
        <w:t xml:space="preserve">can collect, and either consume it </w:t>
      </w:r>
      <w:proofErr w:type="spellStart"/>
      <w:r>
        <w:t>direcly</w:t>
      </w:r>
      <w:proofErr w:type="spellEnd"/>
      <w:r>
        <w:t xml:space="preserve"> increasing its count or later hand it to another agent. In the end, the amount of “gras’ each agent collected will be used to determine the score of the group. </w:t>
      </w:r>
    </w:p>
  </w:comment>
  <w:comment w:id="15" w:author="Arend Hintze (HDa)" w:date="2020-08-30T15:09:00Z" w:initials="AH(">
    <w:p w14:paraId="72E98513" w14:textId="644DBEC9" w:rsidR="00830586" w:rsidRDefault="00830586">
      <w:pPr>
        <w:pStyle w:val="CommentText"/>
      </w:pPr>
      <w:r>
        <w:rPr>
          <w:rStyle w:val="CommentReference"/>
        </w:rPr>
        <w:annotationRef/>
      </w:r>
      <w:r>
        <w:t xml:space="preserve">The </w:t>
      </w:r>
    </w:p>
  </w:comment>
  <w:comment w:id="16" w:author="Arend Hintze (HDa)" w:date="2020-08-30T15:10:00Z" w:initials="AH(">
    <w:p w14:paraId="48506300" w14:textId="0C97EB34" w:rsidR="00830586" w:rsidRDefault="00830586">
      <w:pPr>
        <w:pStyle w:val="CommentText"/>
      </w:pPr>
      <w:r>
        <w:rPr>
          <w:rStyle w:val="CommentReference"/>
        </w:rPr>
        <w:annotationRef/>
      </w:r>
      <w:r>
        <w:t xml:space="preserve">To a certain degree, this is too technical. A </w:t>
      </w:r>
      <w:proofErr w:type="gramStart"/>
      <w:r>
        <w:t>higher level</w:t>
      </w:r>
      <w:proofErr w:type="gramEnd"/>
      <w:r>
        <w:t xml:space="preserve"> description is better: MABE implements various modules “World” “Optimizer” “brain” … each module does … Here, we only need to change the world module and implement the above describes world appropriately.</w:t>
      </w:r>
    </w:p>
  </w:comment>
  <w:comment w:id="18" w:author="Arend Hintze (HDa)" w:date="2020-08-30T15:12:00Z" w:initials="AH(">
    <w:p w14:paraId="3B26E5C2" w14:textId="287F409F" w:rsidR="00830586" w:rsidRDefault="00830586">
      <w:pPr>
        <w:pStyle w:val="CommentText"/>
      </w:pPr>
      <w:r>
        <w:rPr>
          <w:rStyle w:val="CommentReference"/>
        </w:rPr>
        <w:annotationRef/>
      </w:r>
      <w:r>
        <w:t xml:space="preserve">See above, we need to allow agents to hand the selected grass to other </w:t>
      </w:r>
      <w:proofErr w:type="spellStart"/>
      <w:r>
        <w:t>sgents</w:t>
      </w:r>
      <w:proofErr w:type="spellEnd"/>
      <w:r>
        <w:t xml:space="preserve"> otherwise the “one for all” selection regime will make no sense. </w:t>
      </w:r>
    </w:p>
  </w:comment>
  <w:comment w:id="19" w:author="Arend Hintze (HDa)" w:date="2020-08-30T15:13:00Z" w:initials="AH(">
    <w:p w14:paraId="6326E2B5" w14:textId="77777777" w:rsidR="00830586" w:rsidRPr="00830586" w:rsidRDefault="00830586" w:rsidP="00830586">
      <w:pPr>
        <w:suppressAutoHyphens w:val="0"/>
        <w:rPr>
          <w:rFonts w:ascii="Times New Roman" w:eastAsia="Times New Roman" w:hAnsi="Times New Roman" w:cs="Times New Roman"/>
          <w:kern w:val="0"/>
          <w:lang w:val="en-SE" w:eastAsia="en-GB" w:bidi="ar-SA"/>
        </w:rPr>
      </w:pPr>
      <w:r>
        <w:rPr>
          <w:rStyle w:val="CommentReference"/>
        </w:rPr>
        <w:annotationRef/>
      </w:r>
      <w:r>
        <w:t xml:space="preserve">Check out MABE wiki </w:t>
      </w:r>
      <w:hyperlink r:id="rId1" w:history="1">
        <w:r w:rsidRPr="00830586">
          <w:rPr>
            <w:rFonts w:ascii="Times New Roman" w:eastAsia="Times New Roman" w:hAnsi="Times New Roman" w:cs="Times New Roman"/>
            <w:color w:val="0000FF"/>
            <w:kern w:val="0"/>
            <w:u w:val="single"/>
            <w:lang w:val="en-SE" w:eastAsia="en-GB" w:bidi="ar-SA"/>
          </w:rPr>
          <w:t>https://github.com/Hintzelab/MABE/wiki</w:t>
        </w:r>
      </w:hyperlink>
    </w:p>
    <w:p w14:paraId="1B3FE286" w14:textId="77777777" w:rsidR="00830586" w:rsidRDefault="00830586">
      <w:pPr>
        <w:pStyle w:val="CommentText"/>
        <w:rPr>
          <w:lang w:val="en-SE"/>
        </w:rPr>
      </w:pPr>
    </w:p>
    <w:p w14:paraId="34DEE5F6" w14:textId="15EC09C7" w:rsidR="00830586" w:rsidRPr="00830586" w:rsidRDefault="00830586">
      <w:pPr>
        <w:pStyle w:val="CommentText"/>
        <w:rPr>
          <w:lang w:val="en-SE"/>
        </w:rPr>
      </w:pPr>
    </w:p>
  </w:comment>
  <w:comment w:id="20" w:author="Arend Hintze (HDa)" w:date="2020-08-30T15:13:00Z" w:initials="AH(">
    <w:p w14:paraId="7CE1F03D" w14:textId="055D6242" w:rsidR="00830586" w:rsidRDefault="00830586">
      <w:pPr>
        <w:pStyle w:val="CommentText"/>
      </w:pPr>
      <w:r>
        <w:rPr>
          <w:rStyle w:val="CommentReference"/>
        </w:rPr>
        <w:annotationRef/>
      </w:r>
      <w:r>
        <w:t>Agents (Organism)</w:t>
      </w:r>
      <w:r w:rsidR="002A4C97">
        <w:t xml:space="preserve"> are containers for Brain and Genome … they give the user an interface to sense the world, compute their actions and report those actions back, check action perception loop, they implement the “agent” part of </w:t>
      </w:r>
      <w:proofErr w:type="spellStart"/>
      <w:r w:rsidR="002A4C97">
        <w:t>ot</w:t>
      </w:r>
      <w:proofErr w:type="spellEnd"/>
      <w:r w:rsidR="002A4C97">
        <w:t>.</w:t>
      </w:r>
    </w:p>
  </w:comment>
  <w:comment w:id="23" w:author="Arend Hintze (HDa)" w:date="2020-08-30T15:15:00Z" w:initials="AH(">
    <w:p w14:paraId="241A7C30" w14:textId="77777777" w:rsidR="002A4C97" w:rsidRDefault="002A4C97">
      <w:pPr>
        <w:pStyle w:val="CommentText"/>
      </w:pPr>
      <w:r>
        <w:rPr>
          <w:rStyle w:val="CommentReference"/>
        </w:rPr>
        <w:annotationRef/>
      </w:r>
      <w:r>
        <w:t>From here on, too much detail, this is the research proposal</w:t>
      </w:r>
    </w:p>
    <w:p w14:paraId="6A8F3E0A" w14:textId="795745B7" w:rsidR="002A4C97" w:rsidRDefault="002A4C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82209D" w15:done="0"/>
  <w15:commentEx w15:paraId="7A5EA0D3" w15:done="0"/>
  <w15:commentEx w15:paraId="4F789CF2" w15:done="0"/>
  <w15:commentEx w15:paraId="779AA0AF" w15:done="0"/>
  <w15:commentEx w15:paraId="6C9C2D47" w15:done="0"/>
  <w15:commentEx w15:paraId="0770646F" w15:done="0"/>
  <w15:commentEx w15:paraId="43690D22" w15:done="0"/>
  <w15:commentEx w15:paraId="1F6CF4D8" w15:done="0"/>
  <w15:commentEx w15:paraId="159D0A8D" w15:done="0"/>
  <w15:commentEx w15:paraId="638E21DE" w15:done="0"/>
  <w15:commentEx w15:paraId="72E98513" w15:done="0"/>
  <w15:commentEx w15:paraId="48506300" w15:done="0"/>
  <w15:commentEx w15:paraId="3B26E5C2" w15:done="0"/>
  <w15:commentEx w15:paraId="34DEE5F6" w15:done="0"/>
  <w15:commentEx w15:paraId="7CE1F03D" w15:done="0"/>
  <w15:commentEx w15:paraId="6A8F3E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63E08" w16cex:dateUtc="2020-08-30T13:02:00Z"/>
  <w16cex:commentExtensible w16cex:durableId="22F63E13" w16cex:dateUtc="2020-08-30T13:02:00Z"/>
  <w16cex:commentExtensible w16cex:durableId="22F63E47" w16cex:dateUtc="2020-08-30T13:03:00Z"/>
  <w16cex:commentExtensible w16cex:durableId="22F63E84" w16cex:dateUtc="2020-08-30T13:04:00Z"/>
  <w16cex:commentExtensible w16cex:durableId="22F63E91" w16cex:dateUtc="2020-08-30T13:04:00Z"/>
  <w16cex:commentExtensible w16cex:durableId="22F63EAA" w16cex:dateUtc="2020-08-30T13:05:00Z"/>
  <w16cex:commentExtensible w16cex:durableId="22F63EF1" w16cex:dateUtc="2020-08-30T13:06:00Z"/>
  <w16cex:commentExtensible w16cex:durableId="22F63F28" w16cex:dateUtc="2020-08-30T13:07:00Z"/>
  <w16cex:commentExtensible w16cex:durableId="22F63FAF" w16cex:dateUtc="2020-08-30T13:09:00Z"/>
  <w16cex:commentExtensible w16cex:durableId="22F63FB5" w16cex:dateUtc="2020-08-30T13:09:00Z"/>
  <w16cex:commentExtensible w16cex:durableId="22F63FA1" w16cex:dateUtc="2020-08-30T13:09:00Z"/>
  <w16cex:commentExtensible w16cex:durableId="22F63FED" w16cex:dateUtc="2020-08-30T13:10:00Z"/>
  <w16cex:commentExtensible w16cex:durableId="22F6404E" w16cex:dateUtc="2020-08-30T13:12:00Z"/>
  <w16cex:commentExtensible w16cex:durableId="22F64090" w16cex:dateUtc="2020-08-30T13:13:00Z"/>
  <w16cex:commentExtensible w16cex:durableId="22F640A3" w16cex:dateUtc="2020-08-30T13:13:00Z"/>
  <w16cex:commentExtensible w16cex:durableId="22F64112" w16cex:dateUtc="2020-08-30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82209D" w16cid:durableId="22F63E08"/>
  <w16cid:commentId w16cid:paraId="7A5EA0D3" w16cid:durableId="22F63E13"/>
  <w16cid:commentId w16cid:paraId="4F789CF2" w16cid:durableId="22F63E47"/>
  <w16cid:commentId w16cid:paraId="779AA0AF" w16cid:durableId="22F63E84"/>
  <w16cid:commentId w16cid:paraId="6C9C2D47" w16cid:durableId="22F63E91"/>
  <w16cid:commentId w16cid:paraId="0770646F" w16cid:durableId="22F63EAA"/>
  <w16cid:commentId w16cid:paraId="43690D22" w16cid:durableId="22F63EF1"/>
  <w16cid:commentId w16cid:paraId="1F6CF4D8" w16cid:durableId="22F63F28"/>
  <w16cid:commentId w16cid:paraId="159D0A8D" w16cid:durableId="22F63FAF"/>
  <w16cid:commentId w16cid:paraId="638E21DE" w16cid:durableId="22F63FB5"/>
  <w16cid:commentId w16cid:paraId="72E98513" w16cid:durableId="22F63FA1"/>
  <w16cid:commentId w16cid:paraId="48506300" w16cid:durableId="22F63FED"/>
  <w16cid:commentId w16cid:paraId="3B26E5C2" w16cid:durableId="22F6404E"/>
  <w16cid:commentId w16cid:paraId="34DEE5F6" w16cid:durableId="22F64090"/>
  <w16cid:commentId w16cid:paraId="7CE1F03D" w16cid:durableId="22F640A3"/>
  <w16cid:commentId w16cid:paraId="6A8F3E0A" w16cid:durableId="22F641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88BD2" w14:textId="77777777" w:rsidR="00C32339" w:rsidRDefault="00C32339">
      <w:r>
        <w:separator/>
      </w:r>
    </w:p>
  </w:endnote>
  <w:endnote w:type="continuationSeparator" w:id="0">
    <w:p w14:paraId="6AD65697" w14:textId="77777777" w:rsidR="00C32339" w:rsidRDefault="00C32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0BB9A" w14:textId="77777777" w:rsidR="00C32339" w:rsidRDefault="00C32339">
      <w:r>
        <w:rPr>
          <w:color w:val="000000"/>
        </w:rPr>
        <w:separator/>
      </w:r>
    </w:p>
  </w:footnote>
  <w:footnote w:type="continuationSeparator" w:id="0">
    <w:p w14:paraId="52305B58" w14:textId="77777777" w:rsidR="00C32339" w:rsidRDefault="00C3233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end Hintze (HDa)">
    <w15:presenceInfo w15:providerId="AD" w15:userId="S::ahz@du.se::4c1e196e-7105-4a7e-b609-f8223f1109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FAF"/>
    <w:rsid w:val="001B1536"/>
    <w:rsid w:val="002A4C97"/>
    <w:rsid w:val="00495FAF"/>
    <w:rsid w:val="00830586"/>
    <w:rsid w:val="00C32339"/>
    <w:rsid w:val="00F262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0D13"/>
  <w15:docId w15:val="{88878004-927D-4D43-9313-CF109F1A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styleId="Subtitle">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IndexLink">
    <w:name w:val="Index Link"/>
  </w:style>
  <w:style w:type="character" w:styleId="CommentReference">
    <w:name w:val="annotation reference"/>
    <w:basedOn w:val="DefaultParagraphFont"/>
    <w:uiPriority w:val="99"/>
    <w:semiHidden/>
    <w:unhideWhenUsed/>
    <w:rsid w:val="00830586"/>
    <w:rPr>
      <w:sz w:val="16"/>
      <w:szCs w:val="16"/>
    </w:rPr>
  </w:style>
  <w:style w:type="paragraph" w:styleId="CommentText">
    <w:name w:val="annotation text"/>
    <w:basedOn w:val="Normal"/>
    <w:link w:val="CommentTextChar"/>
    <w:uiPriority w:val="99"/>
    <w:semiHidden/>
    <w:unhideWhenUsed/>
    <w:rsid w:val="00830586"/>
    <w:rPr>
      <w:rFonts w:cs="Mangal"/>
      <w:sz w:val="20"/>
      <w:szCs w:val="18"/>
    </w:rPr>
  </w:style>
  <w:style w:type="character" w:customStyle="1" w:styleId="CommentTextChar">
    <w:name w:val="Comment Text Char"/>
    <w:basedOn w:val="DefaultParagraphFont"/>
    <w:link w:val="CommentText"/>
    <w:uiPriority w:val="99"/>
    <w:semiHidden/>
    <w:rsid w:val="00830586"/>
    <w:rPr>
      <w:rFonts w:cs="Mangal"/>
      <w:sz w:val="20"/>
      <w:szCs w:val="18"/>
    </w:rPr>
  </w:style>
  <w:style w:type="paragraph" w:styleId="CommentSubject">
    <w:name w:val="annotation subject"/>
    <w:basedOn w:val="CommentText"/>
    <w:next w:val="CommentText"/>
    <w:link w:val="CommentSubjectChar"/>
    <w:uiPriority w:val="99"/>
    <w:semiHidden/>
    <w:unhideWhenUsed/>
    <w:rsid w:val="00830586"/>
    <w:rPr>
      <w:b/>
      <w:bCs/>
    </w:rPr>
  </w:style>
  <w:style w:type="character" w:customStyle="1" w:styleId="CommentSubjectChar">
    <w:name w:val="Comment Subject Char"/>
    <w:basedOn w:val="CommentTextChar"/>
    <w:link w:val="CommentSubject"/>
    <w:uiPriority w:val="99"/>
    <w:semiHidden/>
    <w:rsid w:val="00830586"/>
    <w:rPr>
      <w:rFonts w:cs="Mangal"/>
      <w:b/>
      <w:bCs/>
      <w:sz w:val="20"/>
      <w:szCs w:val="18"/>
    </w:rPr>
  </w:style>
  <w:style w:type="paragraph" w:styleId="BalloonText">
    <w:name w:val="Balloon Text"/>
    <w:basedOn w:val="Normal"/>
    <w:link w:val="BalloonTextChar"/>
    <w:uiPriority w:val="99"/>
    <w:semiHidden/>
    <w:unhideWhenUsed/>
    <w:rsid w:val="00830586"/>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830586"/>
    <w:rPr>
      <w:rFonts w:ascii="Times New Roman" w:hAnsi="Times New Roman" w:cs="Mangal"/>
      <w:sz w:val="18"/>
      <w:szCs w:val="16"/>
    </w:rPr>
  </w:style>
  <w:style w:type="character" w:styleId="Hyperlink">
    <w:name w:val="Hyperlink"/>
    <w:basedOn w:val="DefaultParagraphFont"/>
    <w:uiPriority w:val="99"/>
    <w:semiHidden/>
    <w:unhideWhenUsed/>
    <w:rsid w:val="008305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7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github.com/Hintzelab/MABE/wiki"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1534</Words>
  <Characters>9036</Characters>
  <Application>Microsoft Office Word</Application>
  <DocSecurity>0</DocSecurity>
  <Lines>123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Arend Hintze (HDa)</cp:lastModifiedBy>
  <cp:revision>2</cp:revision>
  <dcterms:created xsi:type="dcterms:W3CDTF">2020-08-30T13:16:00Z</dcterms:created>
  <dcterms:modified xsi:type="dcterms:W3CDTF">2020-08-30T13:16:00Z</dcterms:modified>
</cp:coreProperties>
</file>